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AE5"/>
        <w:tblLook w:val="01E0" w:firstRow="1" w:lastRow="1" w:firstColumn="1" w:lastColumn="1" w:noHBand="0" w:noVBand="0"/>
      </w:tblPr>
      <w:tblGrid>
        <w:gridCol w:w="9402"/>
      </w:tblGrid>
      <w:tr w:rsidR="007A1C0D" w:rsidRPr="003E4F4C" w14:paraId="376030A8" w14:textId="77777777" w:rsidTr="00D336F7">
        <w:tc>
          <w:tcPr>
            <w:tcW w:w="9552" w:type="dxa"/>
            <w:tcBorders>
              <w:top w:val="dotted" w:sz="6" w:space="0" w:color="auto"/>
              <w:left w:val="dotted" w:sz="4" w:space="0" w:color="auto"/>
              <w:bottom w:val="dotted" w:sz="6" w:space="0" w:color="auto"/>
              <w:right w:val="dotted" w:sz="4" w:space="0" w:color="auto"/>
            </w:tcBorders>
            <w:shd w:val="clear" w:color="auto" w:fill="FDEAE5"/>
          </w:tcPr>
          <w:p w14:paraId="3DDBA39E" w14:textId="77777777" w:rsidR="00075133" w:rsidRPr="003E4F4C" w:rsidRDefault="00075133" w:rsidP="00D336F7">
            <w:pPr>
              <w:pStyle w:val="Piedepgina"/>
              <w:jc w:val="center"/>
              <w:rPr>
                <w:rFonts w:ascii="Arial" w:hAnsi="Arial" w:cs="Arial"/>
              </w:rPr>
            </w:pPr>
          </w:p>
          <w:p w14:paraId="2E20B22D" w14:textId="63BD5117" w:rsidR="007A1C0D" w:rsidRPr="003E4F4C" w:rsidRDefault="007A1C0D" w:rsidP="00A26D64">
            <w:pPr>
              <w:pStyle w:val="Puesto"/>
              <w:rPr>
                <w:rFonts w:ascii="Arial" w:hAnsi="Arial" w:cs="Arial"/>
                <w:b w:val="0"/>
                <w:sz w:val="24"/>
              </w:rPr>
            </w:pPr>
            <w:r w:rsidRPr="003E4F4C">
              <w:rPr>
                <w:rFonts w:ascii="Arial" w:hAnsi="Arial" w:cs="Arial"/>
                <w:bCs w:val="0"/>
                <w:sz w:val="24"/>
              </w:rPr>
              <w:t xml:space="preserve">FULL DE RUTA ACTUACIÓ </w:t>
            </w:r>
            <w:r w:rsidRPr="00356240">
              <w:rPr>
                <w:rFonts w:ascii="Arial" w:hAnsi="Arial" w:cs="Arial"/>
                <w:bCs w:val="0"/>
                <w:sz w:val="24"/>
              </w:rPr>
              <w:t>:</w:t>
            </w:r>
            <w:r w:rsidR="00075133" w:rsidRPr="00356240">
              <w:rPr>
                <w:rFonts w:ascii="Arial" w:hAnsi="Arial" w:cs="Arial"/>
                <w:b w:val="0"/>
                <w:sz w:val="24"/>
              </w:rPr>
              <w:t xml:space="preserve">  </w:t>
            </w:r>
            <w:r w:rsidR="00A26D64" w:rsidRPr="00356240">
              <w:rPr>
                <w:rFonts w:ascii="Arial" w:hAnsi="Arial" w:cs="Arial"/>
                <w:b w:val="0"/>
                <w:sz w:val="24"/>
              </w:rPr>
              <w:t>${ESPECTACLE} _ ${MUNICIPI}</w:t>
            </w:r>
            <w:bookmarkStart w:id="0" w:name="_GoBack"/>
            <w:bookmarkEnd w:id="0"/>
          </w:p>
        </w:tc>
      </w:tr>
    </w:tbl>
    <w:p w14:paraId="00375B60" w14:textId="77777777" w:rsidR="00640AB3" w:rsidRPr="003E4F4C" w:rsidRDefault="00E11893" w:rsidP="0068143A">
      <w:pPr>
        <w:pStyle w:val="Puesto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noProof/>
          <w:sz w:val="24"/>
          <w:lang w:val="es-ES"/>
        </w:rPr>
        <w:drawing>
          <wp:anchor distT="0" distB="0" distL="114300" distR="114300" simplePos="0" relativeHeight="251657728" behindDoc="0" locked="0" layoutInCell="1" allowOverlap="1" wp14:anchorId="17B3B2C1" wp14:editId="63DD647D">
            <wp:simplePos x="0" y="0"/>
            <wp:positionH relativeFrom="column">
              <wp:posOffset>-72390</wp:posOffset>
            </wp:positionH>
            <wp:positionV relativeFrom="paragraph">
              <wp:posOffset>-114300</wp:posOffset>
            </wp:positionV>
            <wp:extent cx="470535" cy="440055"/>
            <wp:effectExtent l="19050" t="0" r="5715" b="0"/>
            <wp:wrapTopAndBottom/>
            <wp:docPr id="2" name="Imagen 2" descr="logo%20sense%20m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sense%20mar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8"/>
        <w:gridCol w:w="4704"/>
      </w:tblGrid>
      <w:tr w:rsidR="00640AB3" w:rsidRPr="003E4F4C" w14:paraId="5F86D9ED" w14:textId="77777777" w:rsidTr="00D336F7"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6B92A25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COMPANYIA / ARTISTA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808080"/>
              <w:right w:val="dotted" w:sz="4" w:space="0" w:color="auto"/>
            </w:tcBorders>
            <w:shd w:val="clear" w:color="auto" w:fill="FDEAE5"/>
          </w:tcPr>
          <w:p w14:paraId="6892B717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ESPECTACLE</w:t>
            </w:r>
          </w:p>
        </w:tc>
      </w:tr>
      <w:tr w:rsidR="00640AB3" w:rsidRPr="003E4F4C" w14:paraId="3E2A8245" w14:textId="77777777" w:rsidTr="00D336F7"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633A81" w14:textId="46E383F7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${NOM_COMPANYIA}</w:t>
            </w:r>
          </w:p>
        </w:tc>
        <w:tc>
          <w:tcPr>
            <w:tcW w:w="4776" w:type="dxa"/>
            <w:tcBorders>
              <w:top w:val="dotted" w:sz="4" w:space="0" w:color="80808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C845CD" w14:textId="77ADB151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${NOM_</w:t>
            </w:r>
            <w:r w:rsidRPr="00356240">
              <w:rPr>
                <w:rFonts w:ascii="Arial" w:hAnsi="Arial" w:cs="Arial"/>
                <w:bCs/>
              </w:rPr>
              <w:t>ESPECTACLE</w:t>
            </w:r>
            <w:r w:rsidRPr="00356240">
              <w:rPr>
                <w:rFonts w:ascii="Arial" w:hAnsi="Arial" w:cs="Arial"/>
                <w:bCs/>
              </w:rPr>
              <w:t>}</w:t>
            </w:r>
          </w:p>
        </w:tc>
      </w:tr>
    </w:tbl>
    <w:p w14:paraId="7FD45EC3" w14:textId="77777777" w:rsidR="00640AB3" w:rsidRPr="003E4F4C" w:rsidRDefault="00640AB3" w:rsidP="0068143A">
      <w:pPr>
        <w:pStyle w:val="Puesto"/>
        <w:rPr>
          <w:rFonts w:ascii="Arial" w:hAnsi="Arial" w:cs="Arial"/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40"/>
        <w:gridCol w:w="2349"/>
        <w:gridCol w:w="2350"/>
      </w:tblGrid>
      <w:tr w:rsidR="00A26D64" w:rsidRPr="003E4F4C" w14:paraId="747EF6F1" w14:textId="77777777" w:rsidTr="00D336F7"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11446CE8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LOCALITAT 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0912C2BF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2FC5D149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52FAA453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LLOC</w:t>
            </w:r>
          </w:p>
        </w:tc>
      </w:tr>
      <w:tr w:rsidR="00A26D64" w:rsidRPr="003E4F4C" w14:paraId="5AB6B4A2" w14:textId="77777777" w:rsidTr="00D336F7"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D45FE1" w14:textId="5AE1D8CA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${MUNICIPI}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F1CF7" w14:textId="333E7F69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${DIA}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734F3" w14:textId="07558BAC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${HORA}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774CFB" w14:textId="445227BF" w:rsidR="00100540" w:rsidRPr="00356240" w:rsidRDefault="00A26D64" w:rsidP="00D336F7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${ESPAI}</w:t>
            </w:r>
          </w:p>
          <w:p w14:paraId="72D118F0" w14:textId="77777777" w:rsidR="00640AB3" w:rsidRPr="00356240" w:rsidRDefault="00640AB3" w:rsidP="00D336F7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94439" w:rsidRPr="003E4F4C" w14:paraId="65A0EA9B" w14:textId="77777777" w:rsidTr="00D336F7">
        <w:tc>
          <w:tcPr>
            <w:tcW w:w="9552" w:type="dxa"/>
            <w:gridSpan w:val="4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2E3C9806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CARACTERÍSTIQUES DE </w:t>
            </w:r>
            <w:r w:rsidR="009213A3" w:rsidRPr="003E4F4C">
              <w:rPr>
                <w:rFonts w:ascii="Arial" w:hAnsi="Arial" w:cs="Arial"/>
                <w:b/>
              </w:rPr>
              <w:t>L’</w:t>
            </w:r>
            <w:r w:rsidRPr="003E4F4C">
              <w:rPr>
                <w:rFonts w:ascii="Arial" w:hAnsi="Arial" w:cs="Arial"/>
                <w:b/>
              </w:rPr>
              <w:t xml:space="preserve">ACTUACIÓ </w:t>
            </w:r>
          </w:p>
        </w:tc>
      </w:tr>
      <w:tr w:rsidR="00894439" w:rsidRPr="003E4F4C" w14:paraId="6DD8E766" w14:textId="77777777" w:rsidTr="00D336F7">
        <w:tc>
          <w:tcPr>
            <w:tcW w:w="95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95520A3" w14:textId="50D37693" w:rsidR="008A0AF3" w:rsidRPr="008A0AF3" w:rsidRDefault="00A26D64" w:rsidP="008A0AF3">
            <w:pPr>
              <w:shd w:val="clear" w:color="auto" w:fill="FFFFFF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${TEXT_CARACTERÍSTIQUES_ACTUACIO}</w:t>
            </w:r>
          </w:p>
          <w:p w14:paraId="01D1EF60" w14:textId="77777777" w:rsidR="00BF2722" w:rsidRPr="008A0AF3" w:rsidRDefault="00BF2722" w:rsidP="00F32629">
            <w:pPr>
              <w:jc w:val="center"/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353236BC" w14:textId="77777777" w:rsidR="005A70C2" w:rsidRPr="003E4F4C" w:rsidRDefault="005A70C2" w:rsidP="0068143A">
      <w:pPr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5"/>
        <w:gridCol w:w="6097"/>
      </w:tblGrid>
      <w:tr w:rsidR="00A26D64" w:rsidRPr="003E4F4C" w14:paraId="5CEF8DE7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26A8C75" w14:textId="77777777" w:rsidR="00640AB3" w:rsidRPr="006F57D9" w:rsidRDefault="00640AB3" w:rsidP="0068143A">
            <w:pPr>
              <w:rPr>
                <w:rFonts w:ascii="Arial" w:hAnsi="Arial" w:cs="Arial"/>
                <w:b/>
              </w:rPr>
            </w:pPr>
            <w:r w:rsidRPr="006F57D9">
              <w:rPr>
                <w:rFonts w:ascii="Arial" w:hAnsi="Arial" w:cs="Arial"/>
                <w:b/>
              </w:rPr>
              <w:t>HORA D’ARRIBADA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9B4D41" w14:textId="7FB5FD99" w:rsidR="00640AB3" w:rsidRPr="00356240" w:rsidRDefault="00A26D64" w:rsidP="00A26D6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356240">
              <w:rPr>
                <w:rFonts w:ascii="Arial" w:hAnsi="Arial" w:cs="Arial"/>
                <w:color w:val="222222"/>
              </w:rPr>
              <w:t>${HORA_ARRIBADA}</w:t>
            </w:r>
          </w:p>
        </w:tc>
      </w:tr>
      <w:tr w:rsidR="00A26D64" w:rsidRPr="003E4F4C" w14:paraId="48C36777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D23C835" w14:textId="77777777" w:rsidR="00640AB3" w:rsidRPr="003E4F4C" w:rsidRDefault="00640AB3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ADREÇA D’ARRIBADA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C48BAC" w14:textId="0D868138" w:rsidR="008A0AF3" w:rsidRPr="00356240" w:rsidRDefault="00A26D64" w:rsidP="008A0AF3">
            <w:pPr>
              <w:rPr>
                <w:rFonts w:ascii="Arial" w:hAnsi="Arial" w:cs="Arial"/>
              </w:rPr>
            </w:pPr>
            <w:r w:rsidRPr="00356240">
              <w:rPr>
                <w:rFonts w:ascii="Arial" w:hAnsi="Arial" w:cs="Arial"/>
              </w:rPr>
              <w:t>${ADRECA_ESPAI}</w:t>
            </w:r>
          </w:p>
          <w:p w14:paraId="037BE865" w14:textId="63969406" w:rsidR="00A26D64" w:rsidRPr="00356240" w:rsidRDefault="00A26D64" w:rsidP="008A0AF3">
            <w:pPr>
              <w:rPr>
                <w:rFonts w:ascii="Arial" w:hAnsi="Arial" w:cs="Arial"/>
              </w:rPr>
            </w:pPr>
            <w:r w:rsidRPr="00356240">
              <w:rPr>
                <w:rFonts w:ascii="Arial" w:hAnsi="Arial" w:cs="Arial"/>
              </w:rPr>
              <w:t>${POBLE_ESPAI}</w:t>
            </w:r>
          </w:p>
          <w:p w14:paraId="2A2E2EBA" w14:textId="65081E36" w:rsidR="00640AB3" w:rsidRPr="00356240" w:rsidRDefault="00A26D64" w:rsidP="008A0AF3">
            <w:pPr>
              <w:rPr>
                <w:rFonts w:ascii="Arial" w:hAnsi="Arial" w:cs="Arial"/>
              </w:rPr>
            </w:pPr>
            <w:r w:rsidRPr="00356240">
              <w:rPr>
                <w:rFonts w:ascii="Arial" w:hAnsi="Arial" w:cs="Arial"/>
              </w:rPr>
              <w:t>${TELEFON_ESPAI}</w:t>
            </w:r>
          </w:p>
        </w:tc>
      </w:tr>
      <w:tr w:rsidR="00A26D64" w:rsidRPr="003E4F4C" w14:paraId="52FA3B28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0B652E87" w14:textId="77777777" w:rsidR="00100540" w:rsidRPr="003E4F4C" w:rsidRDefault="00100540" w:rsidP="006814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CÀRREGA / DESCÀRREGA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B6B2E8" w14:textId="1A09692E" w:rsidR="00100540" w:rsidRPr="00356240" w:rsidRDefault="00A26D64" w:rsidP="00A26D64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${TEXT_CARREGA_DESCARREGA}</w:t>
            </w:r>
          </w:p>
        </w:tc>
      </w:tr>
      <w:tr w:rsidR="00A26D64" w:rsidRPr="003E4F4C" w14:paraId="2863A921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4BC554E" w14:textId="77777777" w:rsidR="00640AB3" w:rsidRPr="003E4F4C" w:rsidRDefault="00640AB3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APARCAMENT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18121" w14:textId="0DF41970" w:rsidR="00640AB3" w:rsidRPr="00356240" w:rsidRDefault="00A26D64" w:rsidP="00A26D64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${TEXT_</w:t>
            </w:r>
            <w:r w:rsidRPr="00356240">
              <w:rPr>
                <w:rFonts w:ascii="Arial" w:hAnsi="Arial" w:cs="Arial"/>
                <w:bCs/>
              </w:rPr>
              <w:t>APARCAMENT</w:t>
            </w:r>
            <w:r w:rsidRPr="00356240">
              <w:rPr>
                <w:rFonts w:ascii="Arial" w:hAnsi="Arial" w:cs="Arial"/>
                <w:bCs/>
              </w:rPr>
              <w:t>}</w:t>
            </w:r>
          </w:p>
        </w:tc>
      </w:tr>
      <w:tr w:rsidR="00A26D64" w:rsidRPr="003E4F4C" w14:paraId="1FF2688E" w14:textId="77777777" w:rsidTr="00BF2722">
        <w:tc>
          <w:tcPr>
            <w:tcW w:w="3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125C1E2C" w14:textId="77777777" w:rsidR="00640AB3" w:rsidRPr="003E4F4C" w:rsidRDefault="00640AB3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LLOC ON CANVIAR-SE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FE46E3" w14:textId="6F8990D5" w:rsidR="00640AB3" w:rsidRPr="00356240" w:rsidRDefault="00A26D64" w:rsidP="00A26D64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${TEXT_</w:t>
            </w:r>
            <w:r w:rsidRPr="00356240">
              <w:rPr>
                <w:rFonts w:ascii="Arial" w:hAnsi="Arial" w:cs="Arial"/>
                <w:bCs/>
              </w:rPr>
              <w:t>LLOC_CANVIARSE}</w:t>
            </w:r>
          </w:p>
        </w:tc>
      </w:tr>
    </w:tbl>
    <w:p w14:paraId="31A1CD41" w14:textId="77777777" w:rsidR="00640AB3" w:rsidRPr="003E4F4C" w:rsidRDefault="00640AB3" w:rsidP="0068143A">
      <w:pPr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4632"/>
        <w:gridCol w:w="4770"/>
      </w:tblGrid>
      <w:tr w:rsidR="00E115B5" w:rsidRPr="003E4F4C" w14:paraId="2931C591" w14:textId="77777777" w:rsidTr="00D336F7">
        <w:tc>
          <w:tcPr>
            <w:tcW w:w="9552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DEAE5"/>
          </w:tcPr>
          <w:p w14:paraId="274BFCE6" w14:textId="77777777" w:rsidR="00E115B5" w:rsidRPr="003E4F4C" w:rsidRDefault="00E115B5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CONTACTES</w:t>
            </w:r>
          </w:p>
        </w:tc>
      </w:tr>
      <w:tr w:rsidR="00A26D64" w:rsidRPr="003E4F4C" w14:paraId="3690D62B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7575267C" w14:textId="77777777" w:rsidR="00A74D04" w:rsidRPr="003E4F4C" w:rsidRDefault="00A74D04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COMPANYIA /ARTISTA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268F2" w14:textId="6201D30A" w:rsidR="00A74D04" w:rsidRPr="00356240" w:rsidRDefault="00A26D64" w:rsidP="00A26D64">
            <w:pPr>
              <w:rPr>
                <w:rFonts w:ascii="Arial" w:hAnsi="Arial" w:cs="Arial"/>
                <w:color w:val="222222"/>
              </w:rPr>
            </w:pPr>
            <w:r w:rsidRPr="00356240">
              <w:rPr>
                <w:rFonts w:ascii="Arial" w:hAnsi="Arial" w:cs="Arial"/>
                <w:color w:val="222222"/>
              </w:rPr>
              <w:t>${NOM_COMPANYIA}</w:t>
            </w:r>
          </w:p>
        </w:tc>
      </w:tr>
      <w:tr w:rsidR="00A26D64" w:rsidRPr="003E4F4C" w14:paraId="47046B62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D7509AF" w14:textId="77777777" w:rsidR="00A74D04" w:rsidRPr="006F57D9" w:rsidRDefault="00A74D04" w:rsidP="0068143A">
            <w:pPr>
              <w:rPr>
                <w:rFonts w:ascii="Arial" w:hAnsi="Arial" w:cs="Arial"/>
                <w:b/>
              </w:rPr>
            </w:pPr>
            <w:r w:rsidRPr="006F57D9">
              <w:rPr>
                <w:rFonts w:ascii="Arial" w:hAnsi="Arial" w:cs="Arial"/>
                <w:b/>
              </w:rPr>
              <w:t>RESPONSABLE TÈCNIC COMPANYIA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016527" w14:textId="51C6A729" w:rsidR="00A26D64" w:rsidRPr="008D4E00" w:rsidRDefault="00A26D64" w:rsidP="00A26D64">
            <w:pPr>
              <w:rPr>
                <w:rFonts w:ascii="Arial" w:hAnsi="Arial" w:cs="Arial"/>
                <w:color w:val="222222"/>
              </w:rPr>
            </w:pPr>
            <w:r w:rsidRPr="00356240">
              <w:rPr>
                <w:rFonts w:ascii="Arial" w:hAnsi="Arial" w:cs="Arial"/>
                <w:color w:val="222222"/>
              </w:rPr>
              <w:t>${RESPONSABLE_COMPANYIA}</w:t>
            </w:r>
          </w:p>
          <w:p w14:paraId="56925645" w14:textId="6C144C6C" w:rsidR="00A74D04" w:rsidRPr="008D4E00" w:rsidRDefault="00A74D04" w:rsidP="003E4F4C">
            <w:pPr>
              <w:rPr>
                <w:rFonts w:ascii="Arial" w:hAnsi="Arial" w:cs="Arial"/>
                <w:color w:val="222222"/>
                <w:highlight w:val="yellow"/>
              </w:rPr>
            </w:pPr>
          </w:p>
        </w:tc>
      </w:tr>
      <w:tr w:rsidR="00A26D64" w:rsidRPr="003E4F4C" w14:paraId="5CD2B92F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0F987209" w14:textId="77777777" w:rsidR="00894439" w:rsidRPr="003E4F4C" w:rsidRDefault="00894439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RESPONSABLE TÈCNIC ORGANITZACIÓ 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5B782B" w14:textId="67B57578" w:rsidR="00A26D64" w:rsidRDefault="00A26D64" w:rsidP="00A26D64">
            <w:pPr>
              <w:rPr>
                <w:rFonts w:ascii="Arial" w:hAnsi="Arial" w:cs="Arial"/>
                <w:bCs/>
                <w:color w:val="222222"/>
              </w:rPr>
            </w:pPr>
            <w:r w:rsidRPr="00356240">
              <w:rPr>
                <w:rFonts w:ascii="Arial" w:hAnsi="Arial" w:cs="Arial"/>
                <w:bCs/>
                <w:color w:val="222222"/>
              </w:rPr>
              <w:t>${RESPONSABLE_ENTITAT}</w:t>
            </w:r>
          </w:p>
          <w:p w14:paraId="37687C0C" w14:textId="57DFE98E" w:rsidR="00A26D64" w:rsidRDefault="00A26D64" w:rsidP="00A26D64">
            <w:pPr>
              <w:rPr>
                <w:rFonts w:ascii="Arial" w:hAnsi="Arial" w:cs="Arial"/>
                <w:bCs/>
                <w:color w:val="222222"/>
              </w:rPr>
            </w:pPr>
            <w:r>
              <w:rPr>
                <w:rFonts w:ascii="Arial" w:hAnsi="Arial" w:cs="Arial"/>
                <w:bCs/>
                <w:color w:val="222222"/>
              </w:rPr>
              <w:t>${TELEFON_RESPONSABLE_ENTITAT}</w:t>
            </w:r>
          </w:p>
          <w:p w14:paraId="3D0AA7C3" w14:textId="3BCD0B6B" w:rsidR="00BF2722" w:rsidRPr="00A26D64" w:rsidRDefault="00A26D64" w:rsidP="005417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22222"/>
              </w:rPr>
              <w:t>${</w:t>
            </w:r>
            <w:r>
              <w:rPr>
                <w:rFonts w:ascii="Arial" w:hAnsi="Arial" w:cs="Arial"/>
                <w:bCs/>
                <w:color w:val="222222"/>
              </w:rPr>
              <w:t>EMAIL</w:t>
            </w:r>
            <w:r>
              <w:rPr>
                <w:rFonts w:ascii="Arial" w:hAnsi="Arial" w:cs="Arial"/>
                <w:bCs/>
                <w:color w:val="222222"/>
              </w:rPr>
              <w:t>_RESPONSABLE_ENTITAT}</w:t>
            </w:r>
          </w:p>
        </w:tc>
      </w:tr>
      <w:tr w:rsidR="00A26D64" w:rsidRPr="003E4F4C" w14:paraId="320DA8B5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1B1715A5" w14:textId="77777777" w:rsidR="00640AB3" w:rsidRPr="003E4F4C" w:rsidRDefault="00E115B5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AJUNTAMENT / TEATRE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A61F0D" w14:textId="63AEEF87" w:rsidR="00541761" w:rsidRPr="00356240" w:rsidRDefault="00A26D64" w:rsidP="005417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356240">
              <w:rPr>
                <w:rFonts w:ascii="Arial" w:hAnsi="Arial" w:cs="Arial"/>
                <w:color w:val="000000"/>
              </w:rPr>
              <w:t>${NOM_ENTITAT}</w:t>
            </w:r>
          </w:p>
          <w:p w14:paraId="030213D6" w14:textId="688F9207" w:rsidR="00541761" w:rsidRPr="00356240" w:rsidRDefault="00A26D64" w:rsidP="00541761">
            <w:pPr>
              <w:pStyle w:val="NormalWeb"/>
              <w:spacing w:before="0" w:beforeAutospacing="0" w:after="0" w:afterAutospacing="0"/>
            </w:pPr>
            <w:r w:rsidRPr="00356240">
              <w:rPr>
                <w:rFonts w:ascii="Arial" w:hAnsi="Arial" w:cs="Arial"/>
                <w:color w:val="000000"/>
              </w:rPr>
              <w:t>${NOM_ESPAI}</w:t>
            </w:r>
          </w:p>
          <w:p w14:paraId="01BFB19E" w14:textId="64C2EBFF" w:rsidR="00640AB3" w:rsidRPr="00356240" w:rsidRDefault="00A26D64" w:rsidP="00F45D36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color w:val="000000"/>
              </w:rPr>
              <w:t>${</w:t>
            </w:r>
            <w:r w:rsidR="00F45D36" w:rsidRPr="00356240">
              <w:rPr>
                <w:rFonts w:ascii="Arial" w:hAnsi="Arial" w:cs="Arial"/>
                <w:color w:val="000000"/>
              </w:rPr>
              <w:t>RESPONSABLE_ENTITAT</w:t>
            </w:r>
            <w:r w:rsidRPr="00356240">
              <w:rPr>
                <w:rFonts w:ascii="Arial" w:hAnsi="Arial" w:cs="Arial"/>
                <w:color w:val="000000"/>
              </w:rPr>
              <w:t>}</w:t>
            </w:r>
            <w:r w:rsidR="00F45D36" w:rsidRPr="00356240">
              <w:rPr>
                <w:rFonts w:ascii="Arial" w:hAnsi="Arial" w:cs="Arial"/>
                <w:color w:val="000000"/>
              </w:rPr>
              <w:br/>
            </w:r>
            <w:r w:rsidR="00F45D36" w:rsidRPr="00356240">
              <w:rPr>
                <w:rFonts w:ascii="Arial" w:hAnsi="Arial" w:cs="Arial"/>
                <w:color w:val="000000"/>
              </w:rPr>
              <w:t>${</w:t>
            </w:r>
            <w:r w:rsidR="00F45D36" w:rsidRPr="00356240">
              <w:rPr>
                <w:rFonts w:ascii="Arial" w:hAnsi="Arial" w:cs="Arial"/>
                <w:color w:val="000000"/>
              </w:rPr>
              <w:t>TELEFON_</w:t>
            </w:r>
            <w:r w:rsidR="00F45D36" w:rsidRPr="00356240">
              <w:rPr>
                <w:rFonts w:ascii="Arial" w:hAnsi="Arial" w:cs="Arial"/>
                <w:color w:val="000000"/>
              </w:rPr>
              <w:t>RESPONSABLE_ENTITAT}</w:t>
            </w:r>
          </w:p>
        </w:tc>
      </w:tr>
      <w:tr w:rsidR="00A26D64" w:rsidRPr="003E4F4C" w14:paraId="58BC8B7E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510DFBF8" w14:textId="77777777" w:rsidR="00640AB3" w:rsidRPr="003E4F4C" w:rsidRDefault="00E115B5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LA TROCA 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883196" w14:textId="77777777" w:rsidR="00640AB3" w:rsidRPr="00356240" w:rsidRDefault="00A73016" w:rsidP="00A73016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 xml:space="preserve">Clara </w:t>
            </w:r>
            <w:proofErr w:type="spellStart"/>
            <w:r w:rsidRPr="00356240">
              <w:rPr>
                <w:rFonts w:ascii="Arial" w:hAnsi="Arial" w:cs="Arial"/>
                <w:bCs/>
              </w:rPr>
              <w:t>Saperas</w:t>
            </w:r>
            <w:proofErr w:type="spellEnd"/>
            <w:r w:rsidRPr="00356240">
              <w:rPr>
                <w:rFonts w:ascii="Arial" w:hAnsi="Arial" w:cs="Arial"/>
                <w:bCs/>
              </w:rPr>
              <w:t xml:space="preserve"> </w:t>
            </w:r>
            <w:r w:rsidR="00B22C0B" w:rsidRPr="00356240">
              <w:rPr>
                <w:rFonts w:ascii="Arial" w:hAnsi="Arial" w:cs="Arial"/>
                <w:bCs/>
              </w:rPr>
              <w:t>609 67</w:t>
            </w:r>
            <w:r w:rsidR="00BF2722" w:rsidRPr="00356240">
              <w:rPr>
                <w:rFonts w:ascii="Arial" w:hAnsi="Arial" w:cs="Arial"/>
                <w:bCs/>
              </w:rPr>
              <w:t xml:space="preserve"> 5</w:t>
            </w:r>
            <w:r w:rsidR="00B22C0B" w:rsidRPr="00356240">
              <w:rPr>
                <w:rFonts w:ascii="Arial" w:hAnsi="Arial" w:cs="Arial"/>
                <w:bCs/>
              </w:rPr>
              <w:t>2</w:t>
            </w:r>
            <w:r w:rsidR="00BF2722" w:rsidRPr="00356240">
              <w:rPr>
                <w:rFonts w:ascii="Arial" w:hAnsi="Arial" w:cs="Arial"/>
                <w:bCs/>
              </w:rPr>
              <w:t xml:space="preserve"> </w:t>
            </w:r>
            <w:r w:rsidR="00B22C0B" w:rsidRPr="00356240">
              <w:rPr>
                <w:rFonts w:ascii="Arial" w:hAnsi="Arial" w:cs="Arial"/>
                <w:bCs/>
              </w:rPr>
              <w:t>70</w:t>
            </w:r>
          </w:p>
          <w:p w14:paraId="23E30ED3" w14:textId="77777777" w:rsidR="00BF2722" w:rsidRPr="00356240" w:rsidRDefault="00BF2722" w:rsidP="00A73016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latroca@latroca.com</w:t>
            </w:r>
          </w:p>
        </w:tc>
      </w:tr>
    </w:tbl>
    <w:p w14:paraId="54404E9E" w14:textId="77777777" w:rsidR="0068143A" w:rsidRPr="003E4F4C" w:rsidRDefault="0068143A" w:rsidP="0068143A">
      <w:pPr>
        <w:rPr>
          <w:rFonts w:ascii="Arial" w:hAnsi="Arial"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402"/>
      </w:tblGrid>
      <w:tr w:rsidR="00894439" w:rsidRPr="003E4F4C" w14:paraId="371BEBF4" w14:textId="77777777" w:rsidTr="00D336F7">
        <w:trPr>
          <w:jc w:val="center"/>
        </w:trPr>
        <w:tc>
          <w:tcPr>
            <w:tcW w:w="9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4214E82D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ACORDS TÈCNICS</w:t>
            </w:r>
          </w:p>
        </w:tc>
      </w:tr>
      <w:tr w:rsidR="00894439" w:rsidRPr="003E4F4C" w14:paraId="5224C9C1" w14:textId="77777777" w:rsidTr="00D336F7">
        <w:trPr>
          <w:jc w:val="center"/>
        </w:trPr>
        <w:tc>
          <w:tcPr>
            <w:tcW w:w="9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537AECE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Cs/>
              </w:rPr>
            </w:pPr>
          </w:p>
          <w:p w14:paraId="0439F366" w14:textId="1D064B1B" w:rsidR="00894439" w:rsidRPr="003E4F4C" w:rsidRDefault="00F45D36" w:rsidP="00D336F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${ACORDS_TECNICS}</w:t>
            </w:r>
          </w:p>
          <w:p w14:paraId="4500F6BF" w14:textId="77777777" w:rsidR="00F45D36" w:rsidRDefault="00F45D36" w:rsidP="00D336F7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</w:p>
          <w:p w14:paraId="3E3B4C5F" w14:textId="46A50D6D" w:rsidR="00894439" w:rsidRPr="003E4F4C" w:rsidRDefault="00BF2722" w:rsidP="00D336F7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Si cal, que els dos responsables tècnics (companyia i organització) es posin en contacte per acabar d’ultimar detalls.</w:t>
            </w:r>
          </w:p>
          <w:p w14:paraId="03EDBAD2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685CC52E" w14:textId="77777777" w:rsidR="0068143A" w:rsidRPr="003E4F4C" w:rsidRDefault="0068143A" w:rsidP="0068143A">
      <w:pPr>
        <w:rPr>
          <w:rFonts w:ascii="Arial" w:hAnsi="Arial" w:cs="Arial"/>
          <w:bCs/>
        </w:rPr>
      </w:pPr>
    </w:p>
    <w:p w14:paraId="4A056E45" w14:textId="77777777" w:rsidR="0068143A" w:rsidRPr="003E4F4C" w:rsidRDefault="0068143A" w:rsidP="0068143A">
      <w:pPr>
        <w:rPr>
          <w:rFonts w:ascii="Arial" w:hAnsi="Arial" w:cs="Arial"/>
          <w:bCs/>
        </w:rPr>
      </w:pPr>
    </w:p>
    <w:p w14:paraId="4D6430DF" w14:textId="2F091C84" w:rsidR="00E556F7" w:rsidRPr="003E4F4C" w:rsidRDefault="004C3D94" w:rsidP="00221242">
      <w:pPr>
        <w:pBdr>
          <w:top w:val="dotted" w:sz="4" w:space="1" w:color="auto"/>
          <w:left w:val="dotted" w:sz="4" w:space="2" w:color="auto"/>
          <w:bottom w:val="dotted" w:sz="4" w:space="1" w:color="auto"/>
          <w:right w:val="dotted" w:sz="4" w:space="4" w:color="auto"/>
        </w:pBdr>
        <w:jc w:val="right"/>
        <w:rPr>
          <w:rFonts w:ascii="Arial" w:hAnsi="Arial" w:cs="Arial"/>
        </w:rPr>
      </w:pPr>
      <w:r w:rsidRPr="003E4F4C">
        <w:rPr>
          <w:rFonts w:ascii="Arial" w:hAnsi="Arial" w:cs="Arial"/>
        </w:rPr>
        <w:t>Data d’emissió</w:t>
      </w:r>
      <w:r w:rsidR="001F4940" w:rsidRPr="003E4F4C">
        <w:rPr>
          <w:rFonts w:ascii="Arial" w:hAnsi="Arial" w:cs="Arial"/>
        </w:rPr>
        <w:t xml:space="preserve">: </w:t>
      </w:r>
      <w:r w:rsidR="00F45D36">
        <w:rPr>
          <w:rFonts w:ascii="Arial" w:hAnsi="Arial" w:cs="Arial"/>
        </w:rPr>
        <w:t>${DATA_EMISSIO}</w:t>
      </w:r>
    </w:p>
    <w:sectPr w:rsidR="00E556F7" w:rsidRPr="003E4F4C" w:rsidSect="009218FC">
      <w:footerReference w:type="default" r:id="rId7"/>
      <w:pgSz w:w="11906" w:h="16838"/>
      <w:pgMar w:top="1021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E9E7C" w14:textId="77777777" w:rsidR="00132C3D" w:rsidRDefault="00132C3D">
      <w:r>
        <w:separator/>
      </w:r>
    </w:p>
  </w:endnote>
  <w:endnote w:type="continuationSeparator" w:id="0">
    <w:p w14:paraId="37FC2F17" w14:textId="77777777" w:rsidR="00132C3D" w:rsidRDefault="0013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5AA15" w14:textId="77777777" w:rsidR="00E34421" w:rsidRDefault="00E11893" w:rsidP="00A2037B">
    <w:pPr>
      <w:pStyle w:val="Piedepgina"/>
      <w:jc w:val="center"/>
    </w:pPr>
    <w:r>
      <w:rPr>
        <w:noProof/>
        <w:lang w:val="es-ES"/>
      </w:rPr>
      <w:drawing>
        <wp:inline distT="0" distB="0" distL="0" distR="0" wp14:anchorId="7ADD0882" wp14:editId="0C9C5319">
          <wp:extent cx="361950" cy="361950"/>
          <wp:effectExtent l="19050" t="0" r="0" b="0"/>
          <wp:docPr id="1" name="Imagen 1" descr="petit%20Sin%20títul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it%20Sin%20títul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AEAA00C" w14:textId="77777777" w:rsidR="00E34421" w:rsidRPr="00A2037B" w:rsidRDefault="00E34421" w:rsidP="00A2037B">
    <w:pPr>
      <w:pStyle w:val="Piedepgina"/>
      <w:jc w:val="center"/>
      <w:rPr>
        <w:rFonts w:ascii="Verdana" w:hAnsi="Verdana"/>
        <w:sz w:val="16"/>
        <w:szCs w:val="16"/>
      </w:rPr>
    </w:pPr>
    <w:r w:rsidRPr="00A2037B">
      <w:rPr>
        <w:rFonts w:ascii="Verdana" w:hAnsi="Verdana"/>
        <w:sz w:val="16"/>
        <w:szCs w:val="16"/>
      </w:rPr>
      <w:t xml:space="preserve">La Troca Promocions Artístiques SL, </w:t>
    </w:r>
    <w:r>
      <w:rPr>
        <w:rFonts w:ascii="Verdana" w:hAnsi="Verdana"/>
        <w:sz w:val="16"/>
        <w:szCs w:val="16"/>
      </w:rPr>
      <w:t xml:space="preserve"> </w:t>
    </w:r>
    <w:r w:rsidR="00A94042" w:rsidRPr="00A94042">
      <w:rPr>
        <w:rFonts w:ascii="Verdana" w:hAnsi="Verdana"/>
        <w:sz w:val="16"/>
        <w:szCs w:val="16"/>
      </w:rPr>
      <w:t>+34 609 675 270</w:t>
    </w:r>
    <w:r w:rsidR="00A94042">
      <w:rPr>
        <w:rFonts w:ascii="Verdana" w:hAnsi="Verdana"/>
        <w:sz w:val="16"/>
        <w:szCs w:val="16"/>
      </w:rPr>
      <w:t xml:space="preserve"> </w:t>
    </w:r>
    <w:r w:rsidRPr="00A2037B">
      <w:rPr>
        <w:rFonts w:ascii="Verdana" w:hAnsi="Verdana"/>
        <w:sz w:val="16"/>
        <w:szCs w:val="16"/>
      </w:rPr>
      <w:t xml:space="preserve"> </w:t>
    </w:r>
    <w:hyperlink r:id="rId2" w:history="1">
      <w:r w:rsidRPr="00A2037B">
        <w:rPr>
          <w:rStyle w:val="Hipervnculo"/>
          <w:rFonts w:ascii="Verdana" w:hAnsi="Verdana"/>
          <w:sz w:val="16"/>
          <w:szCs w:val="16"/>
        </w:rPr>
        <w:t>www.latroca.com</w:t>
      </w:r>
    </w:hyperlink>
    <w:r w:rsidRPr="00A2037B">
      <w:rPr>
        <w:rFonts w:ascii="Verdana" w:hAnsi="Verdana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E849E" w14:textId="77777777" w:rsidR="00132C3D" w:rsidRDefault="00132C3D">
      <w:r>
        <w:separator/>
      </w:r>
    </w:p>
  </w:footnote>
  <w:footnote w:type="continuationSeparator" w:id="0">
    <w:p w14:paraId="568D4480" w14:textId="77777777" w:rsidR="00132C3D" w:rsidRDefault="00132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FC"/>
    <w:rsid w:val="00055B45"/>
    <w:rsid w:val="00075133"/>
    <w:rsid w:val="00077ABC"/>
    <w:rsid w:val="00100540"/>
    <w:rsid w:val="00123301"/>
    <w:rsid w:val="00132C3D"/>
    <w:rsid w:val="001F4940"/>
    <w:rsid w:val="00221242"/>
    <w:rsid w:val="002479FC"/>
    <w:rsid w:val="00296BA4"/>
    <w:rsid w:val="002C500C"/>
    <w:rsid w:val="002E19DB"/>
    <w:rsid w:val="00356240"/>
    <w:rsid w:val="003E4F4C"/>
    <w:rsid w:val="00431318"/>
    <w:rsid w:val="004C3D94"/>
    <w:rsid w:val="0054027D"/>
    <w:rsid w:val="00541761"/>
    <w:rsid w:val="0056704F"/>
    <w:rsid w:val="00582C4D"/>
    <w:rsid w:val="005A70C2"/>
    <w:rsid w:val="00640AB3"/>
    <w:rsid w:val="00655362"/>
    <w:rsid w:val="00680859"/>
    <w:rsid w:val="0068143A"/>
    <w:rsid w:val="006F57D9"/>
    <w:rsid w:val="00715F93"/>
    <w:rsid w:val="00763366"/>
    <w:rsid w:val="007A1C0D"/>
    <w:rsid w:val="00801FE6"/>
    <w:rsid w:val="00825D28"/>
    <w:rsid w:val="008850DF"/>
    <w:rsid w:val="00894439"/>
    <w:rsid w:val="008A0AF3"/>
    <w:rsid w:val="008A70E4"/>
    <w:rsid w:val="008D4E00"/>
    <w:rsid w:val="009213A3"/>
    <w:rsid w:val="009218FC"/>
    <w:rsid w:val="00A2037B"/>
    <w:rsid w:val="00A26D64"/>
    <w:rsid w:val="00A73016"/>
    <w:rsid w:val="00A74D04"/>
    <w:rsid w:val="00A94042"/>
    <w:rsid w:val="00AE705E"/>
    <w:rsid w:val="00B05C08"/>
    <w:rsid w:val="00B22C0B"/>
    <w:rsid w:val="00B65F92"/>
    <w:rsid w:val="00BF2722"/>
    <w:rsid w:val="00C87D87"/>
    <w:rsid w:val="00C92974"/>
    <w:rsid w:val="00D24A28"/>
    <w:rsid w:val="00D336F7"/>
    <w:rsid w:val="00DB7C7F"/>
    <w:rsid w:val="00DC3F28"/>
    <w:rsid w:val="00E01A03"/>
    <w:rsid w:val="00E057E6"/>
    <w:rsid w:val="00E115B5"/>
    <w:rsid w:val="00E11893"/>
    <w:rsid w:val="00E34421"/>
    <w:rsid w:val="00E4747F"/>
    <w:rsid w:val="00E5256B"/>
    <w:rsid w:val="00E556F7"/>
    <w:rsid w:val="00E60F7A"/>
    <w:rsid w:val="00E65DA1"/>
    <w:rsid w:val="00E67D73"/>
    <w:rsid w:val="00F32629"/>
    <w:rsid w:val="00F45D36"/>
    <w:rsid w:val="00F8384C"/>
    <w:rsid w:val="00FB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2587F3"/>
  <w15:docId w15:val="{EBC5D1BD-B682-46BC-9BE5-27A0F20F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43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03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037B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A2037B"/>
    <w:rPr>
      <w:color w:val="0000FF"/>
      <w:u w:val="single"/>
    </w:rPr>
  </w:style>
  <w:style w:type="paragraph" w:styleId="Puesto">
    <w:name w:val="Title"/>
    <w:basedOn w:val="Normal"/>
    <w:qFormat/>
    <w:rsid w:val="0068143A"/>
    <w:pPr>
      <w:jc w:val="center"/>
    </w:pPr>
    <w:rPr>
      <w:b/>
      <w:bCs/>
      <w:sz w:val="32"/>
    </w:rPr>
  </w:style>
  <w:style w:type="table" w:styleId="Tablaconcuadrcula">
    <w:name w:val="Table Grid"/>
    <w:basedOn w:val="Tablanormal"/>
    <w:rsid w:val="00640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E4F4C"/>
  </w:style>
  <w:style w:type="character" w:customStyle="1" w:styleId="il">
    <w:name w:val="il"/>
    <w:basedOn w:val="Fuentedeprrafopredeter"/>
    <w:rsid w:val="003E4F4C"/>
  </w:style>
  <w:style w:type="character" w:styleId="Hipervnculovisitado">
    <w:name w:val="FollowedHyperlink"/>
    <w:basedOn w:val="Fuentedeprrafopredeter"/>
    <w:uiPriority w:val="99"/>
    <w:semiHidden/>
    <w:unhideWhenUsed/>
    <w:rsid w:val="0010054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3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301"/>
    <w:rPr>
      <w:rFonts w:ascii="Tahoma" w:hAnsi="Tahoma" w:cs="Tahoma"/>
      <w:sz w:val="16"/>
      <w:szCs w:val="16"/>
      <w:lang w:eastAsia="es-ES"/>
    </w:rPr>
  </w:style>
  <w:style w:type="paragraph" w:customStyle="1" w:styleId="textbox">
    <w:name w:val="textbox"/>
    <w:basedOn w:val="Normal"/>
    <w:rsid w:val="008A0AF3"/>
    <w:pPr>
      <w:spacing w:before="100" w:beforeAutospacing="1" w:after="100" w:afterAutospacing="1"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541761"/>
    <w:pPr>
      <w:spacing w:before="100" w:beforeAutospacing="1" w:after="100" w:afterAutospacing="1"/>
    </w:pPr>
    <w:rPr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troca.com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prats\Datos%20de%20programa\Microsoft\Plantillas\word%20amb%20peu%20de%20p&#224;gina%20troc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amb peu de pàgina troca1</Template>
  <TotalTime>10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FULL DE RUTA</vt:lpstr>
    </vt:vector>
  </TitlesOfParts>
  <Company>www.intercambiosvirtuales.org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DE RUTA</dc:title>
  <dc:creator>pprats</dc:creator>
  <cp:lastModifiedBy>Usuario</cp:lastModifiedBy>
  <cp:revision>4</cp:revision>
  <cp:lastPrinted>2015-12-16T11:05:00Z</cp:lastPrinted>
  <dcterms:created xsi:type="dcterms:W3CDTF">2018-03-07T11:38:00Z</dcterms:created>
  <dcterms:modified xsi:type="dcterms:W3CDTF">2018-03-07T11:45:00Z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-866756754</vt:i4>
  </property>
  <property fmtid="{D5CDD505-2E9C-101B-9397-08002B2CF9AE}" pid="3" name="_EmailSubject">
    <vt:lpwstr>full amb peu de pàgina</vt:lpwstr>
  </property>
  <property fmtid="{D5CDD505-2E9C-101B-9397-08002B2CF9AE}" pid="4" name="_AuthorEmail">
    <vt:lpwstr>latroca@latroca.com</vt:lpwstr>
  </property>
  <property fmtid="{D5CDD505-2E9C-101B-9397-08002B2CF9AE}" pid="5" name="_AuthorEmailDisplayName">
    <vt:lpwstr>Marta Fluvià</vt:lpwstr>
  </property>
  <property fmtid="{D5CDD505-2E9C-101B-9397-08002B2CF9AE}" pid="6" name="_ReviewingToolsShownOnce">
    <vt:lpwstr/>
  </property>
</Properties>
</file>