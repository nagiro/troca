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CB9DA" w14:textId="5AC16C48" w:rsidR="0029322F" w:rsidRDefault="0029322F" w:rsidP="0029322F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${</w:t>
      </w:r>
      <w:r w:rsidR="00E925D5">
        <w:rPr>
          <w:rFonts w:ascii="Arial" w:hAnsi="Arial" w:cs="Arial"/>
          <w:b/>
          <w:bCs/>
          <w:i/>
        </w:rPr>
        <w:t>Entitat</w:t>
      </w:r>
      <w:r>
        <w:rPr>
          <w:rFonts w:ascii="Arial" w:hAnsi="Arial" w:cs="Arial"/>
          <w:b/>
          <w:bCs/>
          <w:i/>
        </w:rPr>
        <w:t>}</w:t>
      </w:r>
    </w:p>
    <w:p w14:paraId="5E570355" w14:textId="77777777" w:rsidR="0029322F" w:rsidRDefault="0029322F" w:rsidP="0029322F">
      <w:pPr>
        <w:rPr>
          <w:rFonts w:ascii="Arial" w:hAnsi="Arial" w:cs="Arial"/>
          <w:b/>
          <w:bCs/>
          <w:i/>
        </w:rPr>
      </w:pPr>
    </w:p>
    <w:p w14:paraId="5663760E" w14:textId="77777777" w:rsidR="002263F2" w:rsidRDefault="0029322F" w:rsidP="00E925D5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${</w:t>
      </w:r>
      <w:r w:rsidR="00E925D5">
        <w:rPr>
          <w:rFonts w:ascii="Arial" w:hAnsi="Arial" w:cs="Arial"/>
          <w:b/>
          <w:bCs/>
          <w:i/>
        </w:rPr>
        <w:t>CE</w:t>
      </w:r>
      <w:r>
        <w:rPr>
          <w:rFonts w:ascii="Arial" w:hAnsi="Arial" w:cs="Arial"/>
          <w:b/>
          <w:bCs/>
          <w:i/>
        </w:rPr>
        <w:t>}</w:t>
      </w:r>
      <w:r w:rsidR="00C35459">
        <w:rPr>
          <w:rFonts w:ascii="Arial" w:hAnsi="Arial" w:cs="Arial"/>
          <w:b/>
          <w:bCs/>
          <w:i/>
        </w:rPr>
        <w:t xml:space="preserve"> </w:t>
      </w:r>
    </w:p>
    <w:p w14:paraId="23580C9D" w14:textId="77777777" w:rsidR="00CB3B38" w:rsidRDefault="00CB3B38" w:rsidP="00E925D5">
      <w:pPr>
        <w:rPr>
          <w:rFonts w:ascii="Arial" w:hAnsi="Arial" w:cs="Arial"/>
          <w:b/>
          <w:bCs/>
          <w:i/>
        </w:rPr>
      </w:pPr>
    </w:p>
    <w:p w14:paraId="539C8A0F" w14:textId="77777777" w:rsidR="002263F2" w:rsidRDefault="002263F2" w:rsidP="00E925D5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${Espectacle} ${Espai}</w:t>
      </w:r>
    </w:p>
    <w:p w14:paraId="7D00D0D2" w14:textId="77777777" w:rsidR="00CB3B38" w:rsidRDefault="00CB3B38" w:rsidP="00E925D5">
      <w:pPr>
        <w:rPr>
          <w:rFonts w:ascii="Arial" w:hAnsi="Arial" w:cs="Arial"/>
          <w:b/>
          <w:bCs/>
          <w:i/>
        </w:rPr>
      </w:pPr>
    </w:p>
    <w:p w14:paraId="424F6216" w14:textId="77777777" w:rsidR="00A9038E" w:rsidRDefault="002263F2" w:rsidP="00E925D5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 xml:space="preserve">${CF} </w:t>
      </w:r>
    </w:p>
    <w:p w14:paraId="207DD14F" w14:textId="77777777" w:rsidR="00A9038E" w:rsidRDefault="00A9038E" w:rsidP="00E925D5">
      <w:pPr>
        <w:rPr>
          <w:rFonts w:ascii="Arial" w:hAnsi="Arial" w:cs="Arial"/>
          <w:b/>
          <w:bCs/>
          <w:i/>
        </w:rPr>
      </w:pPr>
    </w:p>
    <w:p w14:paraId="15D393A7" w14:textId="77777777" w:rsidR="00A9038E" w:rsidRDefault="002263F2" w:rsidP="00E925D5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 xml:space="preserve">${data} </w:t>
      </w:r>
    </w:p>
    <w:p w14:paraId="13F186A9" w14:textId="77777777" w:rsidR="00A9038E" w:rsidRDefault="002263F2" w:rsidP="00E925D5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${hora}</w:t>
      </w:r>
      <w:r>
        <w:rPr>
          <w:rFonts w:ascii="Arial" w:hAnsi="Arial" w:cs="Arial"/>
          <w:b/>
          <w:bCs/>
          <w:i/>
        </w:rPr>
        <w:t xml:space="preserve"> </w:t>
      </w:r>
    </w:p>
    <w:p w14:paraId="11CE4587" w14:textId="77777777" w:rsidR="00A9038E" w:rsidRDefault="00A9038E" w:rsidP="00E925D5">
      <w:pPr>
        <w:rPr>
          <w:rFonts w:ascii="Arial" w:hAnsi="Arial" w:cs="Arial"/>
          <w:b/>
          <w:bCs/>
          <w:i/>
        </w:rPr>
      </w:pPr>
    </w:p>
    <w:p w14:paraId="7CBE3BE9" w14:textId="33C7C49B" w:rsidR="00CB3B38" w:rsidRDefault="002263F2" w:rsidP="00E925D5">
      <w:pPr>
        <w:rPr>
          <w:rFonts w:ascii="Arial" w:hAnsi="Arial" w:cs="Arial"/>
          <w:b/>
          <w:bCs/>
          <w:i/>
        </w:rPr>
      </w:pPr>
      <w:bookmarkStart w:id="0" w:name="_GoBack"/>
      <w:bookmarkEnd w:id="0"/>
      <w:r>
        <w:rPr>
          <w:rFonts w:ascii="Arial" w:hAnsi="Arial" w:cs="Arial"/>
          <w:b/>
          <w:bCs/>
          <w:i/>
        </w:rPr>
        <w:t>${/CF}</w:t>
      </w:r>
      <w:r>
        <w:rPr>
          <w:rFonts w:ascii="Arial" w:hAnsi="Arial" w:cs="Arial"/>
          <w:b/>
          <w:bCs/>
          <w:i/>
        </w:rPr>
        <w:br/>
      </w:r>
    </w:p>
    <w:p w14:paraId="75FECBE7" w14:textId="290D4445" w:rsidR="002263F2" w:rsidRDefault="002263F2" w:rsidP="00E925D5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${/CE}</w:t>
      </w:r>
    </w:p>
    <w:sectPr w:rsidR="002263F2" w:rsidSect="00935E14">
      <w:footerReference w:type="default" r:id="rId8"/>
      <w:pgSz w:w="11906" w:h="16838"/>
      <w:pgMar w:top="737" w:right="1276" w:bottom="1418" w:left="1701" w:header="720" w:footer="7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124F2" w14:textId="77777777" w:rsidR="0029737D" w:rsidRDefault="0029737D">
      <w:r>
        <w:separator/>
      </w:r>
    </w:p>
  </w:endnote>
  <w:endnote w:type="continuationSeparator" w:id="0">
    <w:p w14:paraId="31D98FD9" w14:textId="77777777" w:rsidR="0029737D" w:rsidRDefault="00297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AF634" w14:textId="77777777" w:rsidR="003101A4" w:rsidRDefault="003101A4">
    <w:pPr>
      <w:pStyle w:val="Piedepgina"/>
      <w:jc w:val="center"/>
      <w:rPr>
        <w:rFonts w:ascii="Arial" w:hAnsi="Arial"/>
        <w:sz w:val="20"/>
      </w:rPr>
    </w:pPr>
  </w:p>
  <w:p w14:paraId="29B40906" w14:textId="77777777" w:rsidR="003101A4" w:rsidRDefault="003101A4">
    <w:pPr>
      <w:pStyle w:val="Piedepgina"/>
      <w:pBdr>
        <w:top w:val="single" w:sz="4" w:space="1" w:color="auto"/>
      </w:pBdr>
      <w:jc w:val="center"/>
      <w:rPr>
        <w:rFonts w:ascii="Arial" w:hAnsi="Arial"/>
        <w:sz w:val="20"/>
      </w:rPr>
    </w:pPr>
    <w:r>
      <w:rPr>
        <w:rFonts w:ascii="Arial" w:hAnsi="Arial"/>
        <w:sz w:val="20"/>
      </w:rPr>
      <w:t>C/</w:t>
    </w:r>
    <w:proofErr w:type="spellStart"/>
    <w:r>
      <w:rPr>
        <w:rFonts w:ascii="Arial" w:hAnsi="Arial"/>
        <w:sz w:val="20"/>
      </w:rPr>
      <w:t>Ave</w:t>
    </w:r>
    <w:proofErr w:type="spellEnd"/>
    <w:r>
      <w:rPr>
        <w:rFonts w:ascii="Arial" w:hAnsi="Arial"/>
        <w:sz w:val="20"/>
      </w:rPr>
      <w:t xml:space="preserve"> Maria 3    17230 – PALAMÓS    Tel 972 60 23 30   Fax 972 60 21 69    lagorga@palamos.cat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B2E37" w14:textId="77777777" w:rsidR="0029737D" w:rsidRDefault="0029737D">
      <w:r>
        <w:separator/>
      </w:r>
    </w:p>
  </w:footnote>
  <w:footnote w:type="continuationSeparator" w:id="0">
    <w:p w14:paraId="1FC60A77" w14:textId="77777777" w:rsidR="0029737D" w:rsidRDefault="00297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238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DC4998"/>
    <w:multiLevelType w:val="hybridMultilevel"/>
    <w:tmpl w:val="01C43B0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E2FA6"/>
    <w:multiLevelType w:val="singleLevel"/>
    <w:tmpl w:val="80744BF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9843225"/>
    <w:multiLevelType w:val="singleLevel"/>
    <w:tmpl w:val="80744BF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F01569B"/>
    <w:multiLevelType w:val="multilevel"/>
    <w:tmpl w:val="8088832E"/>
    <w:lvl w:ilvl="0">
      <w:start w:val="222"/>
      <w:numFmt w:val="decimal"/>
      <w:lvlText w:val="%1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1">
      <w:start w:val="214"/>
      <w:numFmt w:val="decimal"/>
      <w:lvlText w:val="%1.%2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2">
      <w:start w:val="6414"/>
      <w:numFmt w:val="decimal"/>
      <w:lvlText w:val="%1.%2.%3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4382180D"/>
    <w:multiLevelType w:val="singleLevel"/>
    <w:tmpl w:val="C4380CE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A11378"/>
    <w:multiLevelType w:val="singleLevel"/>
    <w:tmpl w:val="80744BF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CD00B24"/>
    <w:multiLevelType w:val="singleLevel"/>
    <w:tmpl w:val="CF8E393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5D403BA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9468F0"/>
    <w:multiLevelType w:val="singleLevel"/>
    <w:tmpl w:val="CF8E393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0EC00FE"/>
    <w:multiLevelType w:val="singleLevel"/>
    <w:tmpl w:val="80744BF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2F527D7"/>
    <w:multiLevelType w:val="singleLevel"/>
    <w:tmpl w:val="CF8E393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EF87610"/>
    <w:multiLevelType w:val="singleLevel"/>
    <w:tmpl w:val="80744BF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85C3E01"/>
    <w:multiLevelType w:val="singleLevel"/>
    <w:tmpl w:val="80744BF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13"/>
  </w:num>
  <w:num w:numId="10">
    <w:abstractNumId w:val="12"/>
  </w:num>
  <w:num w:numId="11">
    <w:abstractNumId w:val="7"/>
  </w:num>
  <w:num w:numId="12">
    <w:abstractNumId w:val="9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14"/>
    <w:rsid w:val="0005754A"/>
    <w:rsid w:val="000776DC"/>
    <w:rsid w:val="00095AD1"/>
    <w:rsid w:val="000F68F1"/>
    <w:rsid w:val="001349F6"/>
    <w:rsid w:val="001C22A4"/>
    <w:rsid w:val="001C2482"/>
    <w:rsid w:val="001E12FB"/>
    <w:rsid w:val="00204DCD"/>
    <w:rsid w:val="002263F2"/>
    <w:rsid w:val="0024265C"/>
    <w:rsid w:val="00245516"/>
    <w:rsid w:val="00272315"/>
    <w:rsid w:val="0029322F"/>
    <w:rsid w:val="0029737D"/>
    <w:rsid w:val="002C5894"/>
    <w:rsid w:val="003101A4"/>
    <w:rsid w:val="003269B5"/>
    <w:rsid w:val="00330609"/>
    <w:rsid w:val="003B3A80"/>
    <w:rsid w:val="003D2404"/>
    <w:rsid w:val="003E5417"/>
    <w:rsid w:val="003F1093"/>
    <w:rsid w:val="00420025"/>
    <w:rsid w:val="00424D14"/>
    <w:rsid w:val="00485373"/>
    <w:rsid w:val="004A09C9"/>
    <w:rsid w:val="004B083D"/>
    <w:rsid w:val="004C0A54"/>
    <w:rsid w:val="004C3B95"/>
    <w:rsid w:val="005522E2"/>
    <w:rsid w:val="00564694"/>
    <w:rsid w:val="00595BB9"/>
    <w:rsid w:val="005E533B"/>
    <w:rsid w:val="005E6D74"/>
    <w:rsid w:val="00627B92"/>
    <w:rsid w:val="00632780"/>
    <w:rsid w:val="00637209"/>
    <w:rsid w:val="0064544C"/>
    <w:rsid w:val="00691FF0"/>
    <w:rsid w:val="006F4859"/>
    <w:rsid w:val="006F5019"/>
    <w:rsid w:val="007373AC"/>
    <w:rsid w:val="0079692C"/>
    <w:rsid w:val="007A0034"/>
    <w:rsid w:val="00856C76"/>
    <w:rsid w:val="008D6D71"/>
    <w:rsid w:val="00907EC9"/>
    <w:rsid w:val="009311C6"/>
    <w:rsid w:val="0093319F"/>
    <w:rsid w:val="009332AD"/>
    <w:rsid w:val="00935E14"/>
    <w:rsid w:val="00937B2F"/>
    <w:rsid w:val="009755B1"/>
    <w:rsid w:val="009C19C9"/>
    <w:rsid w:val="009C6C07"/>
    <w:rsid w:val="009D4591"/>
    <w:rsid w:val="00A55D82"/>
    <w:rsid w:val="00A9038E"/>
    <w:rsid w:val="00AA2D9B"/>
    <w:rsid w:val="00AD2590"/>
    <w:rsid w:val="00B06FA0"/>
    <w:rsid w:val="00B17AE3"/>
    <w:rsid w:val="00B47D41"/>
    <w:rsid w:val="00B9143E"/>
    <w:rsid w:val="00BD2EA4"/>
    <w:rsid w:val="00BE63AA"/>
    <w:rsid w:val="00C1129A"/>
    <w:rsid w:val="00C11737"/>
    <w:rsid w:val="00C35459"/>
    <w:rsid w:val="00C84D16"/>
    <w:rsid w:val="00CB2DA8"/>
    <w:rsid w:val="00CB3B38"/>
    <w:rsid w:val="00CC21AF"/>
    <w:rsid w:val="00D413AC"/>
    <w:rsid w:val="00DE2A25"/>
    <w:rsid w:val="00E21390"/>
    <w:rsid w:val="00E234F7"/>
    <w:rsid w:val="00E3737C"/>
    <w:rsid w:val="00E925D5"/>
    <w:rsid w:val="00F119CD"/>
    <w:rsid w:val="00F14C41"/>
    <w:rsid w:val="00F24235"/>
    <w:rsid w:val="00F34FB4"/>
    <w:rsid w:val="00FB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F22E29"/>
  <w15:docId w15:val="{D93DCE69-A8BA-47AD-A066-CA4CD66A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ca-ES"/>
    </w:rPr>
  </w:style>
  <w:style w:type="paragraph" w:styleId="Ttulo1">
    <w:name w:val="heading 1"/>
    <w:basedOn w:val="Normal"/>
    <w:next w:val="Normal"/>
    <w:qFormat/>
    <w:pPr>
      <w:keepNext/>
      <w:ind w:left="2124" w:firstLine="708"/>
      <w:outlineLvl w:val="0"/>
    </w:pPr>
    <w:rPr>
      <w:b/>
      <w:sz w:val="40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i/>
      <w:u w:val="single"/>
    </w:rPr>
  </w:style>
  <w:style w:type="paragraph" w:styleId="Ttulo3">
    <w:name w:val="heading 3"/>
    <w:basedOn w:val="Normal"/>
    <w:next w:val="Normal"/>
    <w:qFormat/>
    <w:pPr>
      <w:keepNext/>
      <w:ind w:left="2124" w:hanging="1698"/>
      <w:outlineLvl w:val="2"/>
    </w:pPr>
    <w:rPr>
      <w:rFonts w:ascii="Comic Sans MS" w:hAnsi="Comic Sans MS"/>
      <w:sz w:val="144"/>
    </w:rPr>
  </w:style>
  <w:style w:type="paragraph" w:styleId="Ttulo4">
    <w:name w:val="heading 4"/>
    <w:basedOn w:val="Normal"/>
    <w:next w:val="Normal"/>
    <w:qFormat/>
    <w:pPr>
      <w:keepNext/>
      <w:ind w:left="2124" w:firstLine="570"/>
      <w:outlineLvl w:val="3"/>
    </w:pPr>
    <w:rPr>
      <w:rFonts w:ascii="Comic Sans MS" w:hAnsi="Comic Sans MS"/>
      <w:sz w:val="56"/>
    </w:rPr>
  </w:style>
  <w:style w:type="paragraph" w:styleId="Ttulo5">
    <w:name w:val="heading 5"/>
    <w:basedOn w:val="Normal"/>
    <w:next w:val="Normal"/>
    <w:qFormat/>
    <w:pPr>
      <w:keepNext/>
      <w:ind w:left="2124" w:firstLine="144"/>
      <w:outlineLvl w:val="4"/>
    </w:pPr>
    <w:rPr>
      <w:rFonts w:ascii="Comic Sans MS" w:hAnsi="Comic Sans MS"/>
      <w:sz w:val="144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">
    <w:name w:val="Body Text"/>
    <w:basedOn w:val="Normal"/>
    <w:pPr>
      <w:jc w:val="both"/>
    </w:pPr>
  </w:style>
  <w:style w:type="paragraph" w:styleId="Sangradetextonormal">
    <w:name w:val="Body Text Indent"/>
    <w:basedOn w:val="Normal"/>
    <w:pPr>
      <w:ind w:left="360"/>
      <w:jc w:val="both"/>
    </w:pPr>
    <w:rPr>
      <w:rFonts w:ascii="Arial" w:hAnsi="Arial"/>
      <w:i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b/>
    </w:rPr>
  </w:style>
  <w:style w:type="paragraph" w:styleId="Textodeglobo">
    <w:name w:val="Balloon Text"/>
    <w:basedOn w:val="Normal"/>
    <w:semiHidden/>
    <w:rsid w:val="00AA2D9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A2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C2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ndra%20Mateu\Escritorio\Cultura%20i%20Patrimoni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9D5D7-51CF-4A98-85A8-C471703CF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Cultura i Patrimoni</Template>
  <TotalTime>110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PRESSUPOST  2000</vt:lpstr>
    </vt:vector>
  </TitlesOfParts>
  <Company>Ajuntament de Palamós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PRESSUPOST  2000</dc:title>
  <dc:subject/>
  <dc:creator>Sandra Mateu</dc:creator>
  <cp:keywords/>
  <cp:lastModifiedBy>Usuario</cp:lastModifiedBy>
  <cp:revision>26</cp:revision>
  <cp:lastPrinted>2016-03-29T08:36:00Z</cp:lastPrinted>
  <dcterms:created xsi:type="dcterms:W3CDTF">2016-03-29T09:28:00Z</dcterms:created>
  <dcterms:modified xsi:type="dcterms:W3CDTF">2018-03-02T12:13:00Z</dcterms:modified>
</cp:coreProperties>
</file>