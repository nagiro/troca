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AE5"/>
        <w:tblLook w:val="01E0" w:firstRow="1" w:lastRow="1" w:firstColumn="1" w:lastColumn="1" w:noHBand="0" w:noVBand="0"/>
      </w:tblPr>
      <w:tblGrid>
        <w:gridCol w:w="9552"/>
      </w:tblGrid>
      <w:tr w:rsidR="007A1C0D" w:rsidRPr="003E4F4C" w14:paraId="376030A8" w14:textId="77777777" w:rsidTr="00D336F7">
        <w:tc>
          <w:tcPr>
            <w:tcW w:w="9552" w:type="dxa"/>
            <w:tcBorders>
              <w:top w:val="dotted" w:sz="6" w:space="0" w:color="auto"/>
              <w:left w:val="dotted" w:sz="4" w:space="0" w:color="auto"/>
              <w:bottom w:val="dotted" w:sz="6" w:space="0" w:color="auto"/>
              <w:right w:val="dotted" w:sz="4" w:space="0" w:color="auto"/>
            </w:tcBorders>
            <w:shd w:val="clear" w:color="auto" w:fill="FDEAE5"/>
          </w:tcPr>
          <w:p w14:paraId="3DDBA39E" w14:textId="77777777" w:rsidR="00075133" w:rsidRPr="003E4F4C" w:rsidRDefault="00075133" w:rsidP="00D336F7">
            <w:pPr>
              <w:pStyle w:val="Piedepgina"/>
              <w:jc w:val="center"/>
              <w:rPr>
                <w:rFonts w:ascii="Arial" w:hAnsi="Arial" w:cs="Arial"/>
              </w:rPr>
            </w:pPr>
          </w:p>
          <w:p w14:paraId="2E20B22D" w14:textId="63BD5117" w:rsidR="007A1C0D" w:rsidRPr="003E4F4C" w:rsidRDefault="007A1C0D" w:rsidP="00A26D64">
            <w:pPr>
              <w:pStyle w:val="Ttulo"/>
              <w:rPr>
                <w:rFonts w:ascii="Arial" w:hAnsi="Arial" w:cs="Arial"/>
                <w:b w:val="0"/>
                <w:sz w:val="24"/>
              </w:rPr>
            </w:pPr>
            <w:r w:rsidRPr="003E4F4C">
              <w:rPr>
                <w:rFonts w:ascii="Arial" w:hAnsi="Arial" w:cs="Arial"/>
                <w:bCs w:val="0"/>
                <w:sz w:val="24"/>
              </w:rPr>
              <w:t xml:space="preserve">FULL DE RUTA ACTUACIÓ </w:t>
            </w:r>
            <w:r w:rsidRPr="00356240">
              <w:rPr>
                <w:rFonts w:ascii="Arial" w:hAnsi="Arial" w:cs="Arial"/>
                <w:bCs w:val="0"/>
                <w:sz w:val="24"/>
              </w:rPr>
              <w:t>:</w:t>
            </w:r>
            <w:r w:rsidR="00075133" w:rsidRPr="00356240">
              <w:rPr>
                <w:rFonts w:ascii="Arial" w:hAnsi="Arial" w:cs="Arial"/>
                <w:b w:val="0"/>
                <w:sz w:val="24"/>
              </w:rPr>
              <w:t xml:space="preserve">  </w:t>
            </w:r>
            <w:r w:rsidR="00A26D64" w:rsidRPr="00356240">
              <w:rPr>
                <w:rFonts w:ascii="Arial" w:hAnsi="Arial" w:cs="Arial"/>
                <w:b w:val="0"/>
                <w:sz w:val="24"/>
              </w:rPr>
              <w:t>E2 _ Girona</w:t>
            </w:r>
          </w:p>
        </w:tc>
      </w:tr>
    </w:tbl>
    <w:p w14:paraId="00375B60" w14:textId="77777777" w:rsidR="00640AB3" w:rsidRPr="003E4F4C" w:rsidRDefault="00E11893" w:rsidP="0068143A">
      <w:pPr>
        <w:pStyle w:val="Ttulo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noProof/>
          <w:sz w:val="24"/>
          <w:lang w:val="es-ES"/>
        </w:rPr>
        <w:drawing>
          <wp:anchor distT="0" distB="0" distL="114300" distR="114300" simplePos="0" relativeHeight="251657728" behindDoc="0" locked="0" layoutInCell="1" allowOverlap="1" wp14:anchorId="17B3B2C1" wp14:editId="63DD647D">
            <wp:simplePos x="0" y="0"/>
            <wp:positionH relativeFrom="column">
              <wp:posOffset>-72390</wp:posOffset>
            </wp:positionH>
            <wp:positionV relativeFrom="paragraph">
              <wp:posOffset>-114300</wp:posOffset>
            </wp:positionV>
            <wp:extent cx="470535" cy="440055"/>
            <wp:effectExtent l="19050" t="0" r="5715" b="0"/>
            <wp:wrapTopAndBottom/>
            <wp:docPr id="2" name="Imagen 2" descr="logo%20sense%20m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sense%20mar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6"/>
        <w:gridCol w:w="4776"/>
      </w:tblGrid>
      <w:tr w:rsidR="00640AB3" w:rsidRPr="003E4F4C" w14:paraId="5F86D9ED" w14:textId="77777777" w:rsidTr="00D336F7"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66B92A25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COMPANYIA / ARTISTA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808080"/>
              <w:right w:val="dotted" w:sz="4" w:space="0" w:color="auto"/>
            </w:tcBorders>
            <w:shd w:val="clear" w:color="auto" w:fill="FDEAE5"/>
          </w:tcPr>
          <w:p w14:paraId="6892B717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ESPECTACLE</w:t>
            </w:r>
          </w:p>
        </w:tc>
      </w:tr>
      <w:tr w:rsidR="00640AB3" w:rsidRPr="003E4F4C" w14:paraId="3E2A8245" w14:textId="77777777" w:rsidTr="00D336F7"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633A81" w14:textId="46E383F7" w:rsidR="00640AB3" w:rsidRPr="00356240" w:rsidRDefault="00A26D64" w:rsidP="00A26D64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Companyia la Bleda</w:t>
            </w:r>
          </w:p>
        </w:tc>
        <w:tc>
          <w:tcPr>
            <w:tcW w:w="4776" w:type="dxa"/>
            <w:tcBorders>
              <w:top w:val="dotted" w:sz="4" w:space="0" w:color="80808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C845CD" w14:textId="77ADB151" w:rsidR="00640AB3" w:rsidRPr="00356240" w:rsidRDefault="00A26D64" w:rsidP="00A26D64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E2</w:t>
            </w:r>
          </w:p>
        </w:tc>
      </w:tr>
    </w:tbl>
    <w:p w14:paraId="7FD45EC3" w14:textId="77777777" w:rsidR="00640AB3" w:rsidRPr="003E4F4C" w:rsidRDefault="00640AB3" w:rsidP="0068143A">
      <w:pPr>
        <w:pStyle w:val="Ttulo"/>
        <w:rPr>
          <w:rFonts w:ascii="Arial" w:hAnsi="Arial" w:cs="Arial"/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8"/>
        <w:gridCol w:w="2388"/>
        <w:gridCol w:w="2388"/>
        <w:gridCol w:w="2388"/>
      </w:tblGrid>
      <w:tr w:rsidR="00A26D64" w:rsidRPr="003E4F4C" w14:paraId="747EF6F1" w14:textId="77777777" w:rsidTr="00D336F7"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11446CE8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 xml:space="preserve">LOCALITAT 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0912C2BF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DIA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2FC5D149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52FAA453" w14:textId="77777777" w:rsidR="00640AB3" w:rsidRPr="003E4F4C" w:rsidRDefault="00640AB3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LLOC</w:t>
            </w:r>
          </w:p>
        </w:tc>
      </w:tr>
      <w:tr w:rsidR="00A26D64" w:rsidRPr="003E4F4C" w14:paraId="5AB6B4A2" w14:textId="77777777" w:rsidTr="00D336F7"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D45FE1" w14:textId="5AE1D8CA" w:rsidR="00640AB3" w:rsidRPr="00356240" w:rsidRDefault="00A26D64" w:rsidP="00A26D64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Girona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F1CF7" w14:textId="333E7F69" w:rsidR="00640AB3" w:rsidRPr="00356240" w:rsidRDefault="00A26D64" w:rsidP="00A26D64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07/03/2018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B734F3" w14:textId="07558BAC" w:rsidR="00640AB3" w:rsidRPr="00356240" w:rsidRDefault="00A26D64" w:rsidP="00A26D64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00:00:00</w:t>
            </w:r>
          </w:p>
        </w:tc>
        <w:tc>
          <w:tcPr>
            <w:tcW w:w="23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774CFB" w14:textId="445227BF" w:rsidR="00100540" w:rsidRPr="00356240" w:rsidRDefault="00A26D64" w:rsidP="00D336F7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Aula Magna</w:t>
            </w:r>
          </w:p>
          <w:p w14:paraId="72D118F0" w14:textId="77777777" w:rsidR="00640AB3" w:rsidRPr="00356240" w:rsidRDefault="00640AB3" w:rsidP="00D336F7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894439" w:rsidRPr="003E4F4C" w14:paraId="65A0EA9B" w14:textId="77777777" w:rsidTr="00D336F7">
        <w:tc>
          <w:tcPr>
            <w:tcW w:w="9552" w:type="dxa"/>
            <w:gridSpan w:val="4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2E3C9806" w14:textId="77777777" w:rsidR="00894439" w:rsidRPr="003E4F4C" w:rsidRDefault="00894439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 xml:space="preserve">CARACTERÍSTIQUES DE </w:t>
            </w:r>
            <w:r w:rsidR="009213A3" w:rsidRPr="003E4F4C">
              <w:rPr>
                <w:rFonts w:ascii="Arial" w:hAnsi="Arial" w:cs="Arial"/>
                <w:b/>
              </w:rPr>
              <w:t>L’</w:t>
            </w:r>
            <w:r w:rsidRPr="003E4F4C">
              <w:rPr>
                <w:rFonts w:ascii="Arial" w:hAnsi="Arial" w:cs="Arial"/>
                <w:b/>
              </w:rPr>
              <w:t xml:space="preserve">ACTUACIÓ </w:t>
            </w:r>
          </w:p>
        </w:tc>
      </w:tr>
      <w:tr w:rsidR="00894439" w:rsidRPr="003E4F4C" w14:paraId="6DD8E766" w14:textId="77777777" w:rsidTr="00D336F7">
        <w:tc>
          <w:tcPr>
            <w:tcW w:w="955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95520A3" w14:textId="50D37693" w:rsidR="008A0AF3" w:rsidRPr="008A0AF3" w:rsidRDefault="00A26D64" w:rsidP="008A0AF3">
            <w:pPr>
              <w:shd w:val="clear" w:color="auto" w:fill="FFFFFF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${TEXT_CARACTERÍSTIQUES_ACTUACIO}</w:t>
            </w:r>
          </w:p>
          <w:p w14:paraId="01D1EF60" w14:textId="77777777" w:rsidR="00BF2722" w:rsidRPr="008A0AF3" w:rsidRDefault="00BF2722" w:rsidP="00F32629">
            <w:pPr>
              <w:jc w:val="center"/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353236BC" w14:textId="77777777" w:rsidR="005A70C2" w:rsidRPr="003E4F4C" w:rsidRDefault="005A70C2" w:rsidP="0068143A">
      <w:pPr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6183"/>
      </w:tblGrid>
      <w:tr w:rsidR="00A26D64" w:rsidRPr="003E4F4C" w14:paraId="5CEF8DE7" w14:textId="77777777" w:rsidTr="00BF2722">
        <w:tc>
          <w:tcPr>
            <w:tcW w:w="33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626A8C75" w14:textId="77777777" w:rsidR="00640AB3" w:rsidRPr="006F57D9" w:rsidRDefault="00640AB3" w:rsidP="0068143A">
            <w:pPr>
              <w:rPr>
                <w:rFonts w:ascii="Arial" w:hAnsi="Arial" w:cs="Arial"/>
                <w:b/>
              </w:rPr>
            </w:pPr>
            <w:r w:rsidRPr="006F57D9">
              <w:rPr>
                <w:rFonts w:ascii="Arial" w:hAnsi="Arial" w:cs="Arial"/>
                <w:b/>
              </w:rPr>
              <w:t>HORA D’ARRIBADA</w:t>
            </w:r>
          </w:p>
        </w:tc>
        <w:tc>
          <w:tcPr>
            <w:tcW w:w="61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9B4D41" w14:textId="7FB5FD99" w:rsidR="00640AB3" w:rsidRPr="00356240" w:rsidRDefault="00A26D64" w:rsidP="00A26D64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356240">
              <w:rPr>
                <w:rFonts w:ascii="Arial" w:hAnsi="Arial" w:cs="Arial"/>
                <w:color w:val="222222"/>
              </w:rPr>
              <w:t>00:00:00</w:t>
            </w:r>
          </w:p>
        </w:tc>
      </w:tr>
      <w:tr w:rsidR="00A26D64" w:rsidRPr="003E4F4C" w14:paraId="48C36777" w14:textId="77777777" w:rsidTr="00BF2722">
        <w:tc>
          <w:tcPr>
            <w:tcW w:w="33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6D23C835" w14:textId="77777777" w:rsidR="00640AB3" w:rsidRPr="003E4F4C" w:rsidRDefault="00640AB3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ADREÇA D’ARRIBADA</w:t>
            </w:r>
          </w:p>
        </w:tc>
        <w:tc>
          <w:tcPr>
            <w:tcW w:w="61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C48BAC" w14:textId="0D868138" w:rsidR="008A0AF3" w:rsidRPr="00356240" w:rsidRDefault="00A26D64" w:rsidP="008A0AF3">
            <w:pPr>
              <w:rPr>
                <w:rFonts w:ascii="Arial" w:hAnsi="Arial" w:cs="Arial"/>
              </w:rPr>
            </w:pPr>
            <w:r w:rsidRPr="00356240">
              <w:rPr>
                <w:rFonts w:ascii="Arial" w:hAnsi="Arial" w:cs="Arial"/>
              </w:rPr>
              <w:t>Roger de Flor 13</w:t>
            </w:r>
            <w:bookmarkStart w:id="0" w:name="_GoBack"/>
            <w:bookmarkEnd w:id="0"/>
          </w:p>
          <w:p w14:paraId="2A2E2EBA" w14:textId="1A85FE59" w:rsidR="00640AB3" w:rsidRPr="00356240" w:rsidRDefault="00A26D64" w:rsidP="008A0AF3">
            <w:pPr>
              <w:rPr>
                <w:rFonts w:ascii="Arial" w:hAnsi="Arial" w:cs="Arial"/>
              </w:rPr>
            </w:pPr>
            <w:r w:rsidRPr="00356240">
              <w:rPr>
                <w:rFonts w:ascii="Arial" w:hAnsi="Arial" w:cs="Arial"/>
              </w:rPr>
              <w:t>Girona</w:t>
            </w:r>
          </w:p>
        </w:tc>
      </w:tr>
      <w:tr w:rsidR="00A26D64" w:rsidRPr="003E4F4C" w14:paraId="52FA3B28" w14:textId="77777777" w:rsidTr="00BF2722">
        <w:tc>
          <w:tcPr>
            <w:tcW w:w="33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0B652E87" w14:textId="77777777" w:rsidR="00100540" w:rsidRPr="003E4F4C" w:rsidRDefault="00100540" w:rsidP="006814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CÀRREGA / DESCÀRREGA</w:t>
            </w:r>
          </w:p>
        </w:tc>
        <w:tc>
          <w:tcPr>
            <w:tcW w:w="61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B6B2E8" w14:textId="1A09692E" w:rsidR="00100540" w:rsidRPr="00356240" w:rsidRDefault="00A26D64" w:rsidP="00A26D64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Hi ha zona de càrrega i descàrrega davant de la casa però gairebé sempre està ple</w:t>
            </w:r>
          </w:p>
        </w:tc>
      </w:tr>
      <w:tr w:rsidR="00A26D64" w:rsidRPr="003E4F4C" w14:paraId="2863A921" w14:textId="77777777" w:rsidTr="00BF2722">
        <w:tc>
          <w:tcPr>
            <w:tcW w:w="33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64BC554E" w14:textId="77777777" w:rsidR="00640AB3" w:rsidRPr="003E4F4C" w:rsidRDefault="00640AB3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APARCAMENT</w:t>
            </w:r>
          </w:p>
        </w:tc>
        <w:tc>
          <w:tcPr>
            <w:tcW w:w="61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218121" w14:textId="0DF41970" w:rsidR="00640AB3" w:rsidRPr="00356240" w:rsidRDefault="00A26D64" w:rsidP="00A26D64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Per aparcar cal anar a la cantonada</w:t>
            </w:r>
          </w:p>
        </w:tc>
      </w:tr>
      <w:tr w:rsidR="00A26D64" w:rsidRPr="003E4F4C" w14:paraId="1FF2688E" w14:textId="77777777" w:rsidTr="00BF2722">
        <w:tc>
          <w:tcPr>
            <w:tcW w:w="3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125C1E2C" w14:textId="77777777" w:rsidR="00640AB3" w:rsidRPr="003E4F4C" w:rsidRDefault="00640AB3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LLOC ON CANVIAR-SE</w:t>
            </w:r>
          </w:p>
        </w:tc>
        <w:tc>
          <w:tcPr>
            <w:tcW w:w="61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FE46E3" w14:textId="6F8990D5" w:rsidR="00640AB3" w:rsidRPr="00356240" w:rsidRDefault="00A26D64" w:rsidP="00A26D64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Poden canviar-se als camerinos de l'Auditori Viader.</w:t>
            </w:r>
          </w:p>
        </w:tc>
      </w:tr>
    </w:tbl>
    <w:p w14:paraId="31A1CD41" w14:textId="77777777" w:rsidR="00640AB3" w:rsidRPr="003E4F4C" w:rsidRDefault="00640AB3" w:rsidP="0068143A">
      <w:pPr>
        <w:rPr>
          <w:rFonts w:ascii="Arial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4776"/>
        <w:gridCol w:w="4776"/>
      </w:tblGrid>
      <w:tr w:rsidR="00E115B5" w:rsidRPr="003E4F4C" w14:paraId="2931C591" w14:textId="77777777" w:rsidTr="00D336F7">
        <w:tc>
          <w:tcPr>
            <w:tcW w:w="9552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FDEAE5"/>
          </w:tcPr>
          <w:p w14:paraId="274BFCE6" w14:textId="77777777" w:rsidR="00E115B5" w:rsidRPr="003E4F4C" w:rsidRDefault="00E115B5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CONTACTES</w:t>
            </w:r>
          </w:p>
        </w:tc>
      </w:tr>
      <w:tr w:rsidR="00A26D64" w:rsidRPr="003E4F4C" w14:paraId="3690D62B" w14:textId="77777777" w:rsidTr="00D336F7">
        <w:tblPrEx>
          <w:shd w:val="clear" w:color="auto" w:fill="auto"/>
        </w:tblPrEx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7575267C" w14:textId="77777777" w:rsidR="00A74D04" w:rsidRPr="003E4F4C" w:rsidRDefault="00A74D04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COMPANYIA /ARTISTA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268F2" w14:textId="6201D30A" w:rsidR="00A74D04" w:rsidRPr="00356240" w:rsidRDefault="00A26D64" w:rsidP="00A26D64">
            <w:pPr>
              <w:rPr>
                <w:rFonts w:ascii="Arial" w:hAnsi="Arial" w:cs="Arial"/>
                <w:color w:val="222222"/>
              </w:rPr>
            </w:pPr>
            <w:r w:rsidRPr="00356240">
              <w:rPr>
                <w:rFonts w:ascii="Arial" w:hAnsi="Arial" w:cs="Arial"/>
                <w:color w:val="222222"/>
              </w:rPr>
              <w:t>Companyia la Bleda</w:t>
            </w:r>
          </w:p>
        </w:tc>
      </w:tr>
      <w:tr w:rsidR="00A26D64" w:rsidRPr="003E4F4C" w14:paraId="47046B62" w14:textId="77777777" w:rsidTr="00D336F7">
        <w:tblPrEx>
          <w:shd w:val="clear" w:color="auto" w:fill="auto"/>
        </w:tblPrEx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6D7509AF" w14:textId="6A2D7EA8" w:rsidR="00A74D04" w:rsidRPr="006F57D9" w:rsidRDefault="00A74D04" w:rsidP="00E83D10">
            <w:pPr>
              <w:rPr>
                <w:rFonts w:ascii="Arial" w:hAnsi="Arial" w:cs="Arial"/>
                <w:b/>
              </w:rPr>
            </w:pPr>
            <w:r w:rsidRPr="006F57D9">
              <w:rPr>
                <w:rFonts w:ascii="Arial" w:hAnsi="Arial" w:cs="Arial"/>
                <w:b/>
              </w:rPr>
              <w:t xml:space="preserve">RESPONSABLE TÈCNIC </w:t>
            </w:r>
            <w:r w:rsidR="00E83D10">
              <w:rPr>
                <w:rFonts w:ascii="Arial" w:hAnsi="Arial" w:cs="Arial"/>
                <w:b/>
              </w:rPr>
              <w:t>COMPANYIA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925645" w14:textId="63E2F548" w:rsidR="00F97BB8" w:rsidRPr="008D4E00" w:rsidRDefault="00A26D64" w:rsidP="00F97BB8">
            <w:pPr>
              <w:rPr>
                <w:rFonts w:ascii="Arial" w:hAnsi="Arial" w:cs="Arial"/>
                <w:color w:val="222222"/>
                <w:highlight w:val="yellow"/>
              </w:rPr>
            </w:pPr>
            <w:r w:rsidRPr="00356240">
              <w:rPr>
                <w:rFonts w:ascii="Arial" w:hAnsi="Arial" w:cs="Arial"/>
                <w:color w:val="222222"/>
              </w:rPr>
              <w:t>Albert Johé i Martí</w:t>
            </w:r>
            <w:r w:rsidR="00F97BB8">
              <w:rPr>
                <w:rFonts w:ascii="Arial" w:hAnsi="Arial" w:cs="Arial"/>
                <w:color w:val="222222"/>
              </w:rPr>
              <w:br/>
            </w:r>
            <w:r w:rsidR="00F97BB8" w:rsidRPr="00356240">
              <w:rPr>
                <w:rFonts w:ascii="Arial" w:hAnsi="Arial" w:cs="Arial"/>
                <w:color w:val="222222"/>
              </w:rPr>
              <w:t/>
            </w:r>
            <w:r w:rsidR="00F97BB8">
              <w:rPr>
                <w:rFonts w:ascii="Arial" w:hAnsi="Arial" w:cs="Arial"/>
                <w:color w:val="222222"/>
              </w:rPr>
              <w:br/>
            </w:r>
            <w:r w:rsidR="00F97BB8" w:rsidRPr="00356240">
              <w:rPr>
                <w:rFonts w:ascii="Arial" w:hAnsi="Arial" w:cs="Arial"/>
                <w:color w:val="222222"/>
              </w:rPr>
              <w:t/>
            </w:r>
          </w:p>
        </w:tc>
      </w:tr>
      <w:tr w:rsidR="00A26D64" w:rsidRPr="003E4F4C" w14:paraId="5CD2B92F" w14:textId="77777777" w:rsidTr="00D336F7">
        <w:tblPrEx>
          <w:shd w:val="clear" w:color="auto" w:fill="auto"/>
        </w:tblPrEx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0F987209" w14:textId="77777777" w:rsidR="00894439" w:rsidRPr="003E4F4C" w:rsidRDefault="00894439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 xml:space="preserve">RESPONSABLE TÈCNIC ORGANITZACIÓ 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5B782B" w14:textId="67B57578" w:rsidR="00A26D64" w:rsidRDefault="00A26D64" w:rsidP="00A26D64">
            <w:pPr>
              <w:rPr>
                <w:rFonts w:ascii="Arial" w:hAnsi="Arial" w:cs="Arial"/>
                <w:bCs/>
                <w:color w:val="222222"/>
              </w:rPr>
            </w:pPr>
            <w:r w:rsidRPr="00356240">
              <w:rPr>
                <w:rFonts w:ascii="Arial" w:hAnsi="Arial" w:cs="Arial"/>
                <w:bCs/>
                <w:color w:val="222222"/>
              </w:rPr>
              <w:t>Albert Johé i Martí</w:t>
            </w:r>
          </w:p>
          <w:p w14:paraId="37687C0C" w14:textId="57DFE98E" w:rsidR="00A26D64" w:rsidRDefault="00A26D64" w:rsidP="00A26D64">
            <w:pPr>
              <w:rPr>
                <w:rFonts w:ascii="Arial" w:hAnsi="Arial" w:cs="Arial"/>
                <w:bCs/>
                <w:color w:val="222222"/>
              </w:rPr>
            </w:pPr>
            <w:r>
              <w:rPr>
                <w:rFonts w:ascii="Arial" w:hAnsi="Arial" w:cs="Arial"/>
                <w:bCs/>
                <w:color w:val="222222"/>
              </w:rPr>
              <w:t>651300826</w:t>
            </w:r>
          </w:p>
          <w:p w14:paraId="3D0AA7C3" w14:textId="3BCD0B6B" w:rsidR="00BF2722" w:rsidRPr="00A26D64" w:rsidRDefault="00A26D64" w:rsidP="0054176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222222"/>
              </w:rPr>
              <w:t>albert.johe@gmail.com</w:t>
            </w:r>
          </w:p>
        </w:tc>
      </w:tr>
      <w:tr w:rsidR="00A26D64" w:rsidRPr="003E4F4C" w14:paraId="320DA8B5" w14:textId="77777777" w:rsidTr="00D336F7">
        <w:tblPrEx>
          <w:shd w:val="clear" w:color="auto" w:fill="auto"/>
        </w:tblPrEx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1B1715A5" w14:textId="77777777" w:rsidR="00640AB3" w:rsidRPr="003E4F4C" w:rsidRDefault="00E115B5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AJUNTAMENT / TEATRE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A61F0D" w14:textId="63AEEF87" w:rsidR="00541761" w:rsidRPr="00356240" w:rsidRDefault="00A26D64" w:rsidP="0054176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356240">
              <w:rPr>
                <w:rFonts w:ascii="Arial" w:hAnsi="Arial" w:cs="Arial"/>
                <w:color w:val="000000"/>
              </w:rPr>
              <w:t>Casa de Cultura de Girona</w:t>
            </w:r>
          </w:p>
          <w:p w14:paraId="7F2EB479" w14:textId="77777777" w:rsidR="00640AB3" w:rsidRDefault="00A26D64" w:rsidP="00F45D36">
            <w:pPr>
              <w:rPr>
                <w:rFonts w:ascii="Arial" w:hAnsi="Arial" w:cs="Arial"/>
                <w:color w:val="000000"/>
              </w:rPr>
            </w:pPr>
            <w:r w:rsidRPr="00356240">
              <w:rPr>
                <w:rFonts w:ascii="Arial" w:hAnsi="Arial" w:cs="Arial"/>
                <w:color w:val="000000"/>
              </w:rPr>
              <w:t>Albert Johé i Martí</w:t>
            </w:r>
            <w:r w:rsidR="00F45D36" w:rsidRPr="00356240">
              <w:rPr>
                <w:rFonts w:ascii="Arial" w:hAnsi="Arial" w:cs="Arial"/>
                <w:color w:val="000000"/>
              </w:rPr>
              <w:br/>
              <w:t>651300826</w:t>
            </w:r>
          </w:p>
          <w:p w14:paraId="01BFB19E" w14:textId="7942DED8" w:rsidR="007F3177" w:rsidRPr="007F3177" w:rsidRDefault="007F3177" w:rsidP="007F3177">
            <w:pPr>
              <w:rPr>
                <w:rFonts w:ascii="Arial" w:hAnsi="Arial" w:cs="Arial"/>
                <w:color w:val="000000"/>
              </w:rPr>
            </w:pPr>
            <w:r w:rsidRPr="00356240">
              <w:rPr>
                <w:rFonts w:ascii="Arial" w:hAnsi="Arial" w:cs="Arial"/>
                <w:color w:val="000000"/>
              </w:rPr>
              <w:t>albert.johe@gmail.com</w:t>
            </w:r>
          </w:p>
        </w:tc>
      </w:tr>
      <w:tr w:rsidR="00A26D64" w:rsidRPr="003E4F4C" w14:paraId="58BC8B7E" w14:textId="77777777" w:rsidTr="00D336F7">
        <w:tblPrEx>
          <w:shd w:val="clear" w:color="auto" w:fill="auto"/>
        </w:tblPrEx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510DFBF8" w14:textId="77777777" w:rsidR="00640AB3" w:rsidRPr="003E4F4C" w:rsidRDefault="00E115B5" w:rsidP="0068143A">
            <w:pPr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 xml:space="preserve">LA TROCA </w:t>
            </w:r>
          </w:p>
        </w:tc>
        <w:tc>
          <w:tcPr>
            <w:tcW w:w="47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883196" w14:textId="77777777" w:rsidR="00640AB3" w:rsidRPr="00356240" w:rsidRDefault="00A73016" w:rsidP="00A73016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 xml:space="preserve">Clara </w:t>
            </w:r>
            <w:proofErr w:type="spellStart"/>
            <w:r w:rsidRPr="00356240">
              <w:rPr>
                <w:rFonts w:ascii="Arial" w:hAnsi="Arial" w:cs="Arial"/>
                <w:bCs/>
              </w:rPr>
              <w:t>Saperas</w:t>
            </w:r>
            <w:proofErr w:type="spellEnd"/>
            <w:r w:rsidRPr="00356240">
              <w:rPr>
                <w:rFonts w:ascii="Arial" w:hAnsi="Arial" w:cs="Arial"/>
                <w:bCs/>
              </w:rPr>
              <w:t xml:space="preserve"> </w:t>
            </w:r>
            <w:r w:rsidR="00B22C0B" w:rsidRPr="00356240">
              <w:rPr>
                <w:rFonts w:ascii="Arial" w:hAnsi="Arial" w:cs="Arial"/>
                <w:bCs/>
              </w:rPr>
              <w:t>609 67</w:t>
            </w:r>
            <w:r w:rsidR="00BF2722" w:rsidRPr="00356240">
              <w:rPr>
                <w:rFonts w:ascii="Arial" w:hAnsi="Arial" w:cs="Arial"/>
                <w:bCs/>
              </w:rPr>
              <w:t xml:space="preserve"> 5</w:t>
            </w:r>
            <w:r w:rsidR="00B22C0B" w:rsidRPr="00356240">
              <w:rPr>
                <w:rFonts w:ascii="Arial" w:hAnsi="Arial" w:cs="Arial"/>
                <w:bCs/>
              </w:rPr>
              <w:t>2</w:t>
            </w:r>
            <w:r w:rsidR="00BF2722" w:rsidRPr="00356240">
              <w:rPr>
                <w:rFonts w:ascii="Arial" w:hAnsi="Arial" w:cs="Arial"/>
                <w:bCs/>
              </w:rPr>
              <w:t xml:space="preserve"> </w:t>
            </w:r>
            <w:r w:rsidR="00B22C0B" w:rsidRPr="00356240">
              <w:rPr>
                <w:rFonts w:ascii="Arial" w:hAnsi="Arial" w:cs="Arial"/>
                <w:bCs/>
              </w:rPr>
              <w:t>70</w:t>
            </w:r>
          </w:p>
          <w:p w14:paraId="23E30ED3" w14:textId="77777777" w:rsidR="00BF2722" w:rsidRPr="00356240" w:rsidRDefault="00BF2722" w:rsidP="00A73016">
            <w:pPr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latroca@latroca.com</w:t>
            </w:r>
          </w:p>
        </w:tc>
      </w:tr>
    </w:tbl>
    <w:p w14:paraId="54404E9E" w14:textId="77777777" w:rsidR="0068143A" w:rsidRPr="003E4F4C" w:rsidRDefault="0068143A" w:rsidP="0068143A">
      <w:pPr>
        <w:rPr>
          <w:rFonts w:ascii="Arial" w:hAnsi="Arial" w:cs="Arial"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552"/>
      </w:tblGrid>
      <w:tr w:rsidR="00894439" w:rsidRPr="003E4F4C" w14:paraId="371BEBF4" w14:textId="77777777" w:rsidTr="00D336F7">
        <w:trPr>
          <w:jc w:val="center"/>
        </w:trPr>
        <w:tc>
          <w:tcPr>
            <w:tcW w:w="9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AE5"/>
          </w:tcPr>
          <w:p w14:paraId="4214E82D" w14:textId="77777777" w:rsidR="00894439" w:rsidRPr="003E4F4C" w:rsidRDefault="00894439" w:rsidP="00D336F7">
            <w:pPr>
              <w:jc w:val="center"/>
              <w:rPr>
                <w:rFonts w:ascii="Arial" w:hAnsi="Arial" w:cs="Arial"/>
                <w:b/>
              </w:rPr>
            </w:pPr>
            <w:r w:rsidRPr="003E4F4C">
              <w:rPr>
                <w:rFonts w:ascii="Arial" w:hAnsi="Arial" w:cs="Arial"/>
                <w:b/>
              </w:rPr>
              <w:t>ACORDS TÈCNICS</w:t>
            </w:r>
          </w:p>
        </w:tc>
      </w:tr>
      <w:tr w:rsidR="00894439" w:rsidRPr="003E4F4C" w14:paraId="5224C9C1" w14:textId="77777777" w:rsidTr="00D336F7">
        <w:trPr>
          <w:jc w:val="center"/>
        </w:trPr>
        <w:tc>
          <w:tcPr>
            <w:tcW w:w="9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537AECE" w14:textId="77777777" w:rsidR="00894439" w:rsidRPr="003E4F4C" w:rsidRDefault="00894439" w:rsidP="00D336F7">
            <w:pPr>
              <w:jc w:val="center"/>
              <w:rPr>
                <w:rFonts w:ascii="Arial" w:hAnsi="Arial" w:cs="Arial"/>
                <w:bCs/>
              </w:rPr>
            </w:pPr>
          </w:p>
          <w:p w14:paraId="0439F366" w14:textId="1D064B1B" w:rsidR="00894439" w:rsidRPr="003E4F4C" w:rsidRDefault="00F45D36" w:rsidP="00D336F7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/>
            </w:r>
          </w:p>
          <w:p w14:paraId="4500F6BF" w14:textId="77777777" w:rsidR="00F45D36" w:rsidRDefault="00F45D36" w:rsidP="00D336F7">
            <w:pPr>
              <w:jc w:val="center"/>
              <w:rPr>
                <w:rFonts w:ascii="Arial" w:hAnsi="Arial" w:cs="Arial"/>
                <w:bCs/>
                <w:highlight w:val="yellow"/>
              </w:rPr>
            </w:pPr>
          </w:p>
          <w:p w14:paraId="3E3B4C5F" w14:textId="46A50D6D" w:rsidR="00894439" w:rsidRPr="003E4F4C" w:rsidRDefault="00BF2722" w:rsidP="00D336F7">
            <w:pPr>
              <w:jc w:val="center"/>
              <w:rPr>
                <w:rFonts w:ascii="Arial" w:hAnsi="Arial" w:cs="Arial"/>
                <w:bCs/>
              </w:rPr>
            </w:pPr>
            <w:r w:rsidRPr="00356240">
              <w:rPr>
                <w:rFonts w:ascii="Arial" w:hAnsi="Arial" w:cs="Arial"/>
                <w:bCs/>
              </w:rPr>
              <w:t>Si cal, que els dos responsables tècnics (companyia i organització) es posin en contacte per acabar d’ultimar detalls.</w:t>
            </w:r>
          </w:p>
          <w:p w14:paraId="03EDBAD2" w14:textId="77777777" w:rsidR="00894439" w:rsidRPr="003E4F4C" w:rsidRDefault="00894439" w:rsidP="00D336F7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685CC52E" w14:textId="77777777" w:rsidR="0068143A" w:rsidRPr="003E4F4C" w:rsidRDefault="0068143A" w:rsidP="0068143A">
      <w:pPr>
        <w:rPr>
          <w:rFonts w:ascii="Arial" w:hAnsi="Arial" w:cs="Arial"/>
          <w:bCs/>
        </w:rPr>
      </w:pPr>
    </w:p>
    <w:p w14:paraId="4A056E45" w14:textId="77777777" w:rsidR="0068143A" w:rsidRPr="003E4F4C" w:rsidRDefault="0068143A" w:rsidP="0068143A">
      <w:pPr>
        <w:rPr>
          <w:rFonts w:ascii="Arial" w:hAnsi="Arial" w:cs="Arial"/>
          <w:bCs/>
        </w:rPr>
      </w:pPr>
    </w:p>
    <w:p w14:paraId="4D6430DF" w14:textId="2F091C84" w:rsidR="00E556F7" w:rsidRPr="003E4F4C" w:rsidRDefault="004C3D94" w:rsidP="00221242">
      <w:pPr>
        <w:pBdr>
          <w:top w:val="dotted" w:sz="4" w:space="1" w:color="auto"/>
          <w:left w:val="dotted" w:sz="4" w:space="2" w:color="auto"/>
          <w:bottom w:val="dotted" w:sz="4" w:space="1" w:color="auto"/>
          <w:right w:val="dotted" w:sz="4" w:space="4" w:color="auto"/>
        </w:pBdr>
        <w:jc w:val="right"/>
        <w:rPr>
          <w:rFonts w:ascii="Arial" w:hAnsi="Arial" w:cs="Arial"/>
        </w:rPr>
      </w:pPr>
      <w:r w:rsidRPr="003E4F4C">
        <w:rPr>
          <w:rFonts w:ascii="Arial" w:hAnsi="Arial" w:cs="Arial"/>
        </w:rPr>
        <w:t>Data d’emissió</w:t>
      </w:r>
      <w:r w:rsidR="001F4940" w:rsidRPr="003E4F4C">
        <w:rPr>
          <w:rFonts w:ascii="Arial" w:hAnsi="Arial" w:cs="Arial"/>
        </w:rPr>
        <w:t xml:space="preserve">: </w:t>
      </w:r>
      <w:r w:rsidR="00F45D36">
        <w:rPr>
          <w:rFonts w:ascii="Arial" w:hAnsi="Arial" w:cs="Arial"/>
        </w:rPr>
        <w:t>07-03-2018</w:t>
      </w:r>
    </w:p>
    <w:sectPr w:rsidR="00E556F7" w:rsidRPr="003E4F4C" w:rsidSect="009218FC">
      <w:footerReference w:type="default" r:id="rId8"/>
      <w:pgSz w:w="11906" w:h="16838"/>
      <w:pgMar w:top="1021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CE9E7C" w14:textId="77777777" w:rsidR="00F97BB8" w:rsidRDefault="00F97BB8">
      <w:r>
        <w:separator/>
      </w:r>
    </w:p>
  </w:endnote>
  <w:endnote w:type="continuationSeparator" w:id="0">
    <w:p w14:paraId="37FC2F17" w14:textId="77777777" w:rsidR="00F97BB8" w:rsidRDefault="00F9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D5AA15" w14:textId="77777777" w:rsidR="00F97BB8" w:rsidRDefault="00F97BB8" w:rsidP="00A2037B">
    <w:pPr>
      <w:pStyle w:val="Piedepgina"/>
      <w:jc w:val="center"/>
    </w:pPr>
    <w:r>
      <w:rPr>
        <w:noProof/>
        <w:lang w:val="es-ES"/>
      </w:rPr>
      <w:drawing>
        <wp:inline distT="0" distB="0" distL="0" distR="0" wp14:anchorId="7ADD0882" wp14:editId="0C9C5319">
          <wp:extent cx="361950" cy="361950"/>
          <wp:effectExtent l="19050" t="0" r="0" b="0"/>
          <wp:docPr id="1" name="Imagen 1" descr="petit%20Sin%20títul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tit%20Sin%20títul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AEAA00C" w14:textId="77777777" w:rsidR="00F97BB8" w:rsidRPr="00A2037B" w:rsidRDefault="00F97BB8" w:rsidP="00A2037B">
    <w:pPr>
      <w:pStyle w:val="Piedepgina"/>
      <w:jc w:val="center"/>
      <w:rPr>
        <w:rFonts w:ascii="Verdana" w:hAnsi="Verdana"/>
        <w:sz w:val="16"/>
        <w:szCs w:val="16"/>
      </w:rPr>
    </w:pPr>
    <w:r w:rsidRPr="00A2037B">
      <w:rPr>
        <w:rFonts w:ascii="Verdana" w:hAnsi="Verdana"/>
        <w:sz w:val="16"/>
        <w:szCs w:val="16"/>
      </w:rPr>
      <w:t xml:space="preserve">La Troca Promocions Artístiques SL, </w:t>
    </w:r>
    <w:r>
      <w:rPr>
        <w:rFonts w:ascii="Verdana" w:hAnsi="Verdana"/>
        <w:sz w:val="16"/>
        <w:szCs w:val="16"/>
      </w:rPr>
      <w:t xml:space="preserve"> </w:t>
    </w:r>
    <w:r w:rsidRPr="00A94042">
      <w:rPr>
        <w:rFonts w:ascii="Verdana" w:hAnsi="Verdana"/>
        <w:sz w:val="16"/>
        <w:szCs w:val="16"/>
      </w:rPr>
      <w:t>+34 609 675 270</w:t>
    </w:r>
    <w:r>
      <w:rPr>
        <w:rFonts w:ascii="Verdana" w:hAnsi="Verdana"/>
        <w:sz w:val="16"/>
        <w:szCs w:val="16"/>
      </w:rPr>
      <w:t xml:space="preserve"> </w:t>
    </w:r>
    <w:r w:rsidRPr="00A2037B">
      <w:rPr>
        <w:rFonts w:ascii="Verdana" w:hAnsi="Verdana"/>
        <w:sz w:val="16"/>
        <w:szCs w:val="16"/>
      </w:rPr>
      <w:t xml:space="preserve"> </w:t>
    </w:r>
    <w:hyperlink r:id="rId2" w:history="1">
      <w:r w:rsidRPr="00A2037B">
        <w:rPr>
          <w:rStyle w:val="Hipervnculo"/>
          <w:rFonts w:ascii="Verdana" w:hAnsi="Verdana"/>
          <w:sz w:val="16"/>
          <w:szCs w:val="16"/>
        </w:rPr>
        <w:t>www.latroca.com</w:t>
      </w:r>
    </w:hyperlink>
    <w:r w:rsidRPr="00A2037B">
      <w:rPr>
        <w:rFonts w:ascii="Verdana" w:hAnsi="Verdana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E849E" w14:textId="77777777" w:rsidR="00F97BB8" w:rsidRDefault="00F97BB8">
      <w:r>
        <w:separator/>
      </w:r>
    </w:p>
  </w:footnote>
  <w:footnote w:type="continuationSeparator" w:id="0">
    <w:p w14:paraId="568D4480" w14:textId="77777777" w:rsidR="00F97BB8" w:rsidRDefault="00F97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FC"/>
    <w:rsid w:val="00055B45"/>
    <w:rsid w:val="00075133"/>
    <w:rsid w:val="00077ABC"/>
    <w:rsid w:val="00100540"/>
    <w:rsid w:val="00123301"/>
    <w:rsid w:val="00132C3D"/>
    <w:rsid w:val="001F4940"/>
    <w:rsid w:val="00221242"/>
    <w:rsid w:val="002479FC"/>
    <w:rsid w:val="00296BA4"/>
    <w:rsid w:val="002C500C"/>
    <w:rsid w:val="002E19DB"/>
    <w:rsid w:val="00356240"/>
    <w:rsid w:val="003E4F4C"/>
    <w:rsid w:val="00431318"/>
    <w:rsid w:val="004C3D94"/>
    <w:rsid w:val="0054027D"/>
    <w:rsid w:val="00541761"/>
    <w:rsid w:val="0056704F"/>
    <w:rsid w:val="00582C4D"/>
    <w:rsid w:val="005A70C2"/>
    <w:rsid w:val="00640AB3"/>
    <w:rsid w:val="00655362"/>
    <w:rsid w:val="00680859"/>
    <w:rsid w:val="0068143A"/>
    <w:rsid w:val="006F57D9"/>
    <w:rsid w:val="00715F93"/>
    <w:rsid w:val="00763366"/>
    <w:rsid w:val="007A1C0D"/>
    <w:rsid w:val="007F3177"/>
    <w:rsid w:val="00801FE6"/>
    <w:rsid w:val="00825D28"/>
    <w:rsid w:val="008850DF"/>
    <w:rsid w:val="00894439"/>
    <w:rsid w:val="008A0AF3"/>
    <w:rsid w:val="008A70E4"/>
    <w:rsid w:val="008D4E00"/>
    <w:rsid w:val="009213A3"/>
    <w:rsid w:val="009218FC"/>
    <w:rsid w:val="00A2037B"/>
    <w:rsid w:val="00A26D64"/>
    <w:rsid w:val="00A73016"/>
    <w:rsid w:val="00A74D04"/>
    <w:rsid w:val="00A94042"/>
    <w:rsid w:val="00AE705E"/>
    <w:rsid w:val="00B05C08"/>
    <w:rsid w:val="00B22C0B"/>
    <w:rsid w:val="00B65F92"/>
    <w:rsid w:val="00BF2722"/>
    <w:rsid w:val="00C87D87"/>
    <w:rsid w:val="00C92974"/>
    <w:rsid w:val="00D24A28"/>
    <w:rsid w:val="00D336F7"/>
    <w:rsid w:val="00DB7C7F"/>
    <w:rsid w:val="00DC3F28"/>
    <w:rsid w:val="00E01A03"/>
    <w:rsid w:val="00E057E6"/>
    <w:rsid w:val="00E115B5"/>
    <w:rsid w:val="00E11893"/>
    <w:rsid w:val="00E34421"/>
    <w:rsid w:val="00E4747F"/>
    <w:rsid w:val="00E5256B"/>
    <w:rsid w:val="00E556F7"/>
    <w:rsid w:val="00E60F7A"/>
    <w:rsid w:val="00E65DA1"/>
    <w:rsid w:val="00E67D73"/>
    <w:rsid w:val="00E83D10"/>
    <w:rsid w:val="00F32629"/>
    <w:rsid w:val="00F45D36"/>
    <w:rsid w:val="00F8384C"/>
    <w:rsid w:val="00F97BB8"/>
    <w:rsid w:val="00FB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F2587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43A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03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037B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A2037B"/>
    <w:rPr>
      <w:color w:val="0000FF"/>
      <w:u w:val="single"/>
    </w:rPr>
  </w:style>
  <w:style w:type="paragraph" w:styleId="Ttulo">
    <w:name w:val="Title"/>
    <w:basedOn w:val="Normal"/>
    <w:qFormat/>
    <w:rsid w:val="0068143A"/>
    <w:pPr>
      <w:jc w:val="center"/>
    </w:pPr>
    <w:rPr>
      <w:b/>
      <w:bCs/>
      <w:sz w:val="32"/>
    </w:rPr>
  </w:style>
  <w:style w:type="table" w:styleId="Tablaconcuadrcula">
    <w:name w:val="Table Grid"/>
    <w:basedOn w:val="Tablanormal"/>
    <w:rsid w:val="00640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E4F4C"/>
  </w:style>
  <w:style w:type="character" w:customStyle="1" w:styleId="il">
    <w:name w:val="il"/>
    <w:basedOn w:val="Fuentedeprrafopredeter"/>
    <w:rsid w:val="003E4F4C"/>
  </w:style>
  <w:style w:type="character" w:styleId="Hipervnculovisitado">
    <w:name w:val="FollowedHyperlink"/>
    <w:basedOn w:val="Fuentedeprrafopredeter"/>
    <w:uiPriority w:val="99"/>
    <w:semiHidden/>
    <w:unhideWhenUsed/>
    <w:rsid w:val="0010054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33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301"/>
    <w:rPr>
      <w:rFonts w:ascii="Tahoma" w:hAnsi="Tahoma" w:cs="Tahoma"/>
      <w:sz w:val="16"/>
      <w:szCs w:val="16"/>
      <w:lang w:eastAsia="es-ES"/>
    </w:rPr>
  </w:style>
  <w:style w:type="paragraph" w:customStyle="1" w:styleId="textbox">
    <w:name w:val="textbox"/>
    <w:basedOn w:val="Normal"/>
    <w:rsid w:val="008A0AF3"/>
    <w:pPr>
      <w:spacing w:before="100" w:beforeAutospacing="1" w:after="100" w:afterAutospacing="1"/>
    </w:pPr>
    <w:rPr>
      <w:lang w:val="es-ES"/>
    </w:rPr>
  </w:style>
  <w:style w:type="paragraph" w:styleId="NormalWeb">
    <w:name w:val="Normal (Web)"/>
    <w:basedOn w:val="Normal"/>
    <w:uiPriority w:val="99"/>
    <w:unhideWhenUsed/>
    <w:rsid w:val="00541761"/>
    <w:pPr>
      <w:spacing w:before="100" w:beforeAutospacing="1" w:after="100" w:afterAutospacing="1"/>
    </w:pPr>
    <w:rPr>
      <w:lang w:eastAsia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43A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03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037B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A2037B"/>
    <w:rPr>
      <w:color w:val="0000FF"/>
      <w:u w:val="single"/>
    </w:rPr>
  </w:style>
  <w:style w:type="paragraph" w:styleId="Ttulo">
    <w:name w:val="Title"/>
    <w:basedOn w:val="Normal"/>
    <w:qFormat/>
    <w:rsid w:val="0068143A"/>
    <w:pPr>
      <w:jc w:val="center"/>
    </w:pPr>
    <w:rPr>
      <w:b/>
      <w:bCs/>
      <w:sz w:val="32"/>
    </w:rPr>
  </w:style>
  <w:style w:type="table" w:styleId="Tablaconcuadrcula">
    <w:name w:val="Table Grid"/>
    <w:basedOn w:val="Tablanormal"/>
    <w:rsid w:val="00640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E4F4C"/>
  </w:style>
  <w:style w:type="character" w:customStyle="1" w:styleId="il">
    <w:name w:val="il"/>
    <w:basedOn w:val="Fuentedeprrafopredeter"/>
    <w:rsid w:val="003E4F4C"/>
  </w:style>
  <w:style w:type="character" w:styleId="Hipervnculovisitado">
    <w:name w:val="FollowedHyperlink"/>
    <w:basedOn w:val="Fuentedeprrafopredeter"/>
    <w:uiPriority w:val="99"/>
    <w:semiHidden/>
    <w:unhideWhenUsed/>
    <w:rsid w:val="0010054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33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301"/>
    <w:rPr>
      <w:rFonts w:ascii="Tahoma" w:hAnsi="Tahoma" w:cs="Tahoma"/>
      <w:sz w:val="16"/>
      <w:szCs w:val="16"/>
      <w:lang w:eastAsia="es-ES"/>
    </w:rPr>
  </w:style>
  <w:style w:type="paragraph" w:customStyle="1" w:styleId="textbox">
    <w:name w:val="textbox"/>
    <w:basedOn w:val="Normal"/>
    <w:rsid w:val="008A0AF3"/>
    <w:pPr>
      <w:spacing w:before="100" w:beforeAutospacing="1" w:after="100" w:afterAutospacing="1"/>
    </w:pPr>
    <w:rPr>
      <w:lang w:val="es-ES"/>
    </w:rPr>
  </w:style>
  <w:style w:type="paragraph" w:styleId="NormalWeb">
    <w:name w:val="Normal (Web)"/>
    <w:basedOn w:val="Normal"/>
    <w:uiPriority w:val="99"/>
    <w:unhideWhenUsed/>
    <w:rsid w:val="00541761"/>
    <w:pPr>
      <w:spacing w:before="100" w:beforeAutospacing="1" w:after="100" w:afterAutospacing="1"/>
    </w:pPr>
    <w:rPr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latroca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prats\Datos%20de%20programa\Microsoft\Plantillas\word%20amb%20peu%20de%20p&#224;gina%20troc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Settings\pprats\Datos de programa\Microsoft\Plantillas\word amb peu de pàgina troca1.dot</Template>
  <TotalTime>15</TotalTime>
  <Pages>1</Pages>
  <Words>169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FULL DE RUTA</vt:lpstr>
    </vt:vector>
  </TitlesOfParts>
  <Company>www.intercambiosvirtuales.org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DE RUTA</dc:title>
  <dc:creator>pprats</dc:creator>
  <cp:lastModifiedBy>Pepito Palotes</cp:lastModifiedBy>
  <cp:revision>6</cp:revision>
  <cp:lastPrinted>2015-12-16T11:05:00Z</cp:lastPrinted>
  <dcterms:created xsi:type="dcterms:W3CDTF">2018-03-07T11:38:00Z</dcterms:created>
  <dcterms:modified xsi:type="dcterms:W3CDTF">2018-03-07T21:00:00Z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-866756754</vt:i4>
  </property>
  <property fmtid="{D5CDD505-2E9C-101B-9397-08002B2CF9AE}" pid="3" name="_EmailSubject">
    <vt:lpwstr>full amb peu de pàgina</vt:lpwstr>
  </property>
  <property fmtid="{D5CDD505-2E9C-101B-9397-08002B2CF9AE}" pid="4" name="_AuthorEmail">
    <vt:lpwstr>latroca@latroca.com</vt:lpwstr>
  </property>
  <property fmtid="{D5CDD505-2E9C-101B-9397-08002B2CF9AE}" pid="5" name="_AuthorEmailDisplayName">
    <vt:lpwstr>Marta Fluvià</vt:lpwstr>
  </property>
  <property fmtid="{D5CDD505-2E9C-101B-9397-08002B2CF9AE}" pid="6" name="_ReviewingToolsShownOnce">
    <vt:lpwstr/>
  </property>
</Properties>
</file>